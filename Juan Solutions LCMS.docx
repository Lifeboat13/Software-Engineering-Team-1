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Content>
        <w:p w14:paraId="5CEBFFDD" w14:textId="77777777" w:rsidR="00190EF8" w:rsidRDefault="009F4647">
          <w:pPr>
            <w:pStyle w:val="Logo"/>
          </w:pPr>
          <w:sdt>
            <w:sdtPr>
              <w:alias w:val="Click icon at right to replace logo"/>
              <w:tag w:val="Click icon at right to replace logo"/>
              <w:id w:val="-2090688503"/>
              <w:picture/>
            </w:sdtPr>
            <w:sdtContent>
              <w:r w:rsidR="00357887">
                <w:rPr>
                  <w:noProof/>
                  <w:lang w:eastAsia="en-US"/>
                </w:rPr>
                <w:drawing>
                  <wp:inline distT="0" distB="0" distL="0" distR="0" wp14:anchorId="73773BCB" wp14:editId="403DD016">
                    <wp:extent cx="2581275" cy="22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04241" cy="2291735"/>
                            </a:xfrm>
                            <a:prstGeom prst="rect">
                              <a:avLst/>
                            </a:prstGeom>
                            <a:noFill/>
                            <a:ln>
                              <a:noFill/>
                            </a:ln>
                          </pic:spPr>
                        </pic:pic>
                      </a:graphicData>
                    </a:graphic>
                  </wp:inline>
                </w:drawing>
              </w:r>
            </w:sdtContent>
          </w:sdt>
          <w:r w:rsidR="00357887">
            <w:rPr>
              <w:noProof/>
              <w:lang w:eastAsia="en-US"/>
            </w:rPr>
            <mc:AlternateContent>
              <mc:Choice Requires="wps">
                <w:drawing>
                  <wp:anchor distT="0" distB="0" distL="114300" distR="114300" simplePos="0" relativeHeight="251660288" behindDoc="0" locked="0" layoutInCell="1" allowOverlap="1" wp14:anchorId="1E64A0DB" wp14:editId="157BA244">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85B0E" w14:paraId="355FC89E" w14:textId="77777777">
                                  <w:sdt>
                                    <w:sdtPr>
                                      <w:alias w:val="Address"/>
                                      <w:tag w:val=""/>
                                      <w:id w:val="-640814801"/>
                                      <w:placeholder>
                                        <w:docPart w:val="380F66802B31468CB97FA3800F39EF84"/>
                                      </w:placeholder>
                                      <w:dataBinding w:prefixMappings="xmlns:ns0='http://schemas.microsoft.com/office/2006/coverPageProps' " w:xpath="/ns0:CoverPageProperties[1]/ns0:CompanyAddress[1]" w:storeItemID="{55AF091B-3C7A-41E3-B477-F2FDAA23CFDA}"/>
                                      <w:text w:multiLine="1"/>
                                    </w:sdtPr>
                                    <w:sdtContent>
                                      <w:tc>
                                        <w:tcPr>
                                          <w:tcW w:w="1496" w:type="pct"/>
                                        </w:tcPr>
                                        <w:p w14:paraId="5C41C62B" w14:textId="77777777" w:rsidR="00985B0E" w:rsidRDefault="00985B0E" w:rsidP="00357887">
                                          <w:pPr>
                                            <w:pStyle w:val="ContactInfo"/>
                                          </w:pPr>
                                          <w:r>
                                            <w:t>7800 York Rd,</w:t>
                                          </w:r>
                                          <w:r>
                                            <w:br/>
                                            <w:t>Towson, MD, 21252</w:t>
                                          </w:r>
                                        </w:p>
                                      </w:tc>
                                    </w:sdtContent>
                                  </w:sdt>
                                  <w:tc>
                                    <w:tcPr>
                                      <w:tcW w:w="252" w:type="pct"/>
                                    </w:tcPr>
                                    <w:p w14:paraId="625C5063" w14:textId="77777777" w:rsidR="00985B0E" w:rsidRDefault="00985B0E">
                                      <w:pPr>
                                        <w:pStyle w:val="ContactInfo"/>
                                      </w:pPr>
                                    </w:p>
                                  </w:tc>
                                  <w:tc>
                                    <w:tcPr>
                                      <w:tcW w:w="1501" w:type="pct"/>
                                    </w:tcPr>
                                    <w:p w14:paraId="0A84CDF8" w14:textId="77777777" w:rsidR="00985B0E" w:rsidRDefault="00985B0E">
                                      <w:pPr>
                                        <w:pStyle w:val="ContactInfo"/>
                                        <w:jc w:val="center"/>
                                      </w:pPr>
                                    </w:p>
                                    <w:p w14:paraId="23DE5B11" w14:textId="77777777" w:rsidR="00985B0E" w:rsidRDefault="00985B0E" w:rsidP="00357887">
                                      <w:pPr>
                                        <w:pStyle w:val="ContactInfo"/>
                                        <w:jc w:val="center"/>
                                      </w:pPr>
                                    </w:p>
                                  </w:tc>
                                  <w:tc>
                                    <w:tcPr>
                                      <w:tcW w:w="252" w:type="pct"/>
                                    </w:tcPr>
                                    <w:p w14:paraId="245868F4" w14:textId="77777777" w:rsidR="00985B0E" w:rsidRDefault="00985B0E">
                                      <w:pPr>
                                        <w:pStyle w:val="ContactInfo"/>
                                      </w:pPr>
                                    </w:p>
                                  </w:tc>
                                  <w:tc>
                                    <w:tcPr>
                                      <w:tcW w:w="1500" w:type="pct"/>
                                    </w:tcPr>
                                    <w:p w14:paraId="6EBF20F2" w14:textId="77777777" w:rsidR="00985B0E" w:rsidRDefault="00985B0E" w:rsidP="00357887">
                                      <w:pPr>
                                        <w:pStyle w:val="ContactInfo"/>
                                        <w:jc w:val="right"/>
                                      </w:pPr>
                                    </w:p>
                                  </w:tc>
                                </w:tr>
                              </w:tbl>
                              <w:p w14:paraId="36A03409" w14:textId="77777777" w:rsidR="00985B0E" w:rsidRDefault="00985B0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85B0E" w14:paraId="355FC89E" w14:textId="77777777">
                            <w:sdt>
                              <w:sdtPr>
                                <w:alias w:val="Address"/>
                                <w:tag w:val=""/>
                                <w:id w:val="-640814801"/>
                                <w:placeholder>
                                  <w:docPart w:val="380F66802B31468CB97FA3800F39EF84"/>
                                </w:placeholder>
                                <w:dataBinding w:prefixMappings="xmlns:ns0='http://schemas.microsoft.com/office/2006/coverPageProps' " w:xpath="/ns0:CoverPageProperties[1]/ns0:CompanyAddress[1]" w:storeItemID="{55AF091B-3C7A-41E3-B477-F2FDAA23CFDA}"/>
                                <w:text w:multiLine="1"/>
                              </w:sdtPr>
                              <w:sdtContent>
                                <w:tc>
                                  <w:tcPr>
                                    <w:tcW w:w="1496" w:type="pct"/>
                                  </w:tcPr>
                                  <w:p w14:paraId="5C41C62B" w14:textId="77777777" w:rsidR="00985B0E" w:rsidRDefault="00985B0E" w:rsidP="00357887">
                                    <w:pPr>
                                      <w:pStyle w:val="ContactInfo"/>
                                    </w:pPr>
                                    <w:r>
                                      <w:t>7800 York Rd,</w:t>
                                    </w:r>
                                    <w:r>
                                      <w:br/>
                                      <w:t>Towson, MD, 21252</w:t>
                                    </w:r>
                                  </w:p>
                                </w:tc>
                              </w:sdtContent>
                            </w:sdt>
                            <w:tc>
                              <w:tcPr>
                                <w:tcW w:w="252" w:type="pct"/>
                              </w:tcPr>
                              <w:p w14:paraId="625C5063" w14:textId="77777777" w:rsidR="00985B0E" w:rsidRDefault="00985B0E">
                                <w:pPr>
                                  <w:pStyle w:val="ContactInfo"/>
                                </w:pPr>
                              </w:p>
                            </w:tc>
                            <w:tc>
                              <w:tcPr>
                                <w:tcW w:w="1501" w:type="pct"/>
                              </w:tcPr>
                              <w:p w14:paraId="0A84CDF8" w14:textId="77777777" w:rsidR="00985B0E" w:rsidRDefault="00985B0E">
                                <w:pPr>
                                  <w:pStyle w:val="ContactInfo"/>
                                  <w:jc w:val="center"/>
                                </w:pPr>
                              </w:p>
                              <w:p w14:paraId="23DE5B11" w14:textId="77777777" w:rsidR="00985B0E" w:rsidRDefault="00985B0E" w:rsidP="00357887">
                                <w:pPr>
                                  <w:pStyle w:val="ContactInfo"/>
                                  <w:jc w:val="center"/>
                                </w:pPr>
                              </w:p>
                            </w:tc>
                            <w:tc>
                              <w:tcPr>
                                <w:tcW w:w="252" w:type="pct"/>
                              </w:tcPr>
                              <w:p w14:paraId="245868F4" w14:textId="77777777" w:rsidR="00985B0E" w:rsidRDefault="00985B0E">
                                <w:pPr>
                                  <w:pStyle w:val="ContactInfo"/>
                                </w:pPr>
                              </w:p>
                            </w:tc>
                            <w:tc>
                              <w:tcPr>
                                <w:tcW w:w="1500" w:type="pct"/>
                              </w:tcPr>
                              <w:p w14:paraId="6EBF20F2" w14:textId="77777777" w:rsidR="00985B0E" w:rsidRDefault="00985B0E" w:rsidP="00357887">
                                <w:pPr>
                                  <w:pStyle w:val="ContactInfo"/>
                                  <w:jc w:val="right"/>
                                </w:pPr>
                              </w:p>
                            </w:tc>
                          </w:tr>
                        </w:tbl>
                        <w:p w14:paraId="36A03409" w14:textId="77777777" w:rsidR="00985B0E" w:rsidRDefault="00985B0E">
                          <w:pPr>
                            <w:pStyle w:val="TableSpace"/>
                          </w:pPr>
                        </w:p>
                      </w:txbxContent>
                    </v:textbox>
                    <w10:wrap type="topAndBottom" anchorx="margin" anchory="margin"/>
                  </v:shape>
                </w:pict>
              </mc:Fallback>
            </mc:AlternateContent>
          </w:r>
          <w:r w:rsidR="00357887">
            <w:rPr>
              <w:noProof/>
              <w:lang w:eastAsia="en-US"/>
            </w:rPr>
            <mc:AlternateContent>
              <mc:Choice Requires="wps">
                <w:drawing>
                  <wp:anchor distT="0" distB="0" distL="114300" distR="114300" simplePos="0" relativeHeight="251659264" behindDoc="0" locked="0" layoutInCell="1" allowOverlap="1" wp14:anchorId="430CC0BA" wp14:editId="5B4A77FC">
                    <wp:simplePos x="0" y="0"/>
                    <wp:positionH relativeFrom="margin">
                      <wp:align>left</wp:align>
                    </wp:positionH>
                    <wp:positionV relativeFrom="margin">
                      <wp:align>center</wp:align>
                    </wp:positionV>
                    <wp:extent cx="5052060" cy="23393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33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725C4" w14:textId="6436ABD2" w:rsidR="00985B0E" w:rsidRDefault="00985B0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w:t>
                                    </w:r>
                                    <w:proofErr w:type="spellStart"/>
                                    <w:r>
                                      <w:t>JuanSolutions</w:t>
                                    </w:r>
                                    <w:proofErr w:type="spellEnd"/>
                                    <w:r>
                                      <w:t xml:space="preserve"> LCMS</w:t>
                                    </w:r>
                                  </w:sdtContent>
                                </w:sdt>
                              </w:p>
                              <w:p w14:paraId="2A90DCC5" w14:textId="77777777" w:rsidR="00985B0E" w:rsidRDefault="00985B0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 xml:space="preserve">Greg Friedman, Mark </w:t>
                                    </w:r>
                                    <w:proofErr w:type="spellStart"/>
                                    <w:r>
                                      <w:t>Holson</w:t>
                                    </w:r>
                                    <w:proofErr w:type="spellEnd"/>
                                    <w:r>
                                      <w:t>, Brennan Mcpherson, Howard Wheeler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0;width:397.8pt;height:184.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" filled="f" stroked="f" strokeweight=".5pt">
                    <v:textbox style="mso-fit-shape-to-text:t" inset="0,0,0,0">
                      <w:txbxContent>
                        <w:p w14:paraId="7D9725C4" w14:textId="6436ABD2" w:rsidR="00985B0E" w:rsidRDefault="00985B0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w:t>
                              </w:r>
                              <w:proofErr w:type="spellStart"/>
                              <w:r>
                                <w:t>JuanSolutions</w:t>
                              </w:r>
                              <w:proofErr w:type="spellEnd"/>
                              <w:r>
                                <w:t xml:space="preserve"> LCMS</w:t>
                              </w:r>
                            </w:sdtContent>
                          </w:sdt>
                        </w:p>
                        <w:p w14:paraId="2A90DCC5" w14:textId="77777777" w:rsidR="00985B0E" w:rsidRDefault="00985B0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 xml:space="preserve">Greg Friedman, Mark </w:t>
                              </w:r>
                              <w:proofErr w:type="spellStart"/>
                              <w:r>
                                <w:t>Holson</w:t>
                              </w:r>
                              <w:proofErr w:type="spellEnd"/>
                              <w:r>
                                <w:t>, Brennan Mcpherson, Howard Wheeler</w:t>
                              </w:r>
                            </w:sdtContent>
                          </w:sdt>
                        </w:p>
                      </w:txbxContent>
                    </v:textbox>
                    <w10:wrap type="topAndBottom" anchorx="margin" anchory="margin"/>
                  </v:shape>
                </w:pict>
              </mc:Fallback>
            </mc:AlternateContent>
          </w:r>
        </w:p>
        <w:p w14:paraId="64C3A59D" w14:textId="77777777" w:rsidR="00190EF8" w:rsidRDefault="00190EF8"/>
        <w:p w14:paraId="40B55A31" w14:textId="77777777" w:rsidR="00190EF8" w:rsidRDefault="00357887">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0851E1B2" w14:textId="77777777" w:rsidR="00190EF8" w:rsidRDefault="00357887">
          <w:pPr>
            <w:pStyle w:val="TOCHeading"/>
          </w:pPr>
          <w:r>
            <w:t>Table of Contents</w:t>
          </w:r>
        </w:p>
        <w:p w14:paraId="484C1F9D" w14:textId="30931E58" w:rsidR="00190EF8" w:rsidRDefault="00357887">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sidR="002819FD">
              <w:rPr>
                <w:rStyle w:val="Hyperlink"/>
                <w:noProof/>
              </w:rPr>
              <w:t>LCMS At A Glance</w:t>
            </w:r>
            <w:r>
              <w:rPr>
                <w:noProof/>
                <w:webHidden/>
              </w:rPr>
              <w:tab/>
            </w:r>
          </w:hyperlink>
          <w:r w:rsidR="00121997">
            <w:rPr>
              <w:noProof/>
            </w:rPr>
            <w:t>3</w:t>
          </w:r>
        </w:p>
        <w:p w14:paraId="2B659B7C" w14:textId="499F06C2" w:rsidR="00190EF8" w:rsidRDefault="009F4647">
          <w:pPr>
            <w:pStyle w:val="TOC2"/>
            <w:rPr>
              <w:noProof/>
              <w:color w:val="auto"/>
            </w:rPr>
          </w:pPr>
          <w:hyperlink w:anchor="_Toc340506952" w:history="1">
            <w:r w:rsidR="002819FD">
              <w:rPr>
                <w:rStyle w:val="Hyperlink"/>
                <w:noProof/>
              </w:rPr>
              <w:t>Overview</w:t>
            </w:r>
          </w:hyperlink>
        </w:p>
        <w:p w14:paraId="740AA887" w14:textId="37C183FD" w:rsidR="00190EF8" w:rsidRDefault="00F115CF">
          <w:pPr>
            <w:pStyle w:val="TOC2"/>
            <w:rPr>
              <w:noProof/>
              <w:color w:val="auto"/>
            </w:rPr>
          </w:pPr>
          <w:r>
            <w:t>Features</w:t>
          </w:r>
          <w:hyperlink w:anchor="_Toc340506953" w:history="1"/>
        </w:p>
        <w:p w14:paraId="32964FC0" w14:textId="45557B27" w:rsidR="00190EF8" w:rsidRPr="00F61266" w:rsidRDefault="009F4647" w:rsidP="00F61266">
          <w:pPr>
            <w:pStyle w:val="TOC1"/>
            <w:tabs>
              <w:tab w:val="right" w:leader="dot" w:pos="9350"/>
            </w:tabs>
            <w:rPr>
              <w:b w:val="0"/>
              <w:bCs w:val="0"/>
              <w:noProof/>
              <w:color w:val="auto"/>
              <w:sz w:val="22"/>
              <w:szCs w:val="22"/>
            </w:rPr>
          </w:pPr>
          <w:hyperlink w:anchor="_Toc340506956" w:history="1">
            <w:r w:rsidR="002819FD">
              <w:rPr>
                <w:rStyle w:val="Hyperlink"/>
                <w:noProof/>
              </w:rPr>
              <w:t>Getting Started</w:t>
            </w:r>
            <w:r w:rsidR="00357887">
              <w:rPr>
                <w:noProof/>
                <w:webHidden/>
              </w:rPr>
              <w:tab/>
            </w:r>
            <w:r w:rsidR="00357887">
              <w:rPr>
                <w:noProof/>
                <w:webHidden/>
              </w:rPr>
              <w:fldChar w:fldCharType="begin"/>
            </w:r>
            <w:r w:rsidR="00357887">
              <w:rPr>
                <w:noProof/>
                <w:webHidden/>
              </w:rPr>
              <w:instrText xml:space="preserve"> PAGEREF _Toc340506956 \h </w:instrText>
            </w:r>
            <w:r w:rsidR="00357887">
              <w:rPr>
                <w:noProof/>
                <w:webHidden/>
              </w:rPr>
            </w:r>
            <w:r w:rsidR="00357887">
              <w:rPr>
                <w:noProof/>
                <w:webHidden/>
              </w:rPr>
              <w:fldChar w:fldCharType="separate"/>
            </w:r>
            <w:r w:rsidR="00357887">
              <w:rPr>
                <w:noProof/>
                <w:webHidden/>
              </w:rPr>
              <w:t>2</w:t>
            </w:r>
            <w:r w:rsidR="00357887">
              <w:rPr>
                <w:noProof/>
                <w:webHidden/>
              </w:rPr>
              <w:fldChar w:fldCharType="end"/>
            </w:r>
          </w:hyperlink>
        </w:p>
        <w:p w14:paraId="4B7E4819" w14:textId="59F2E1E2" w:rsidR="00190EF8" w:rsidRDefault="00F61266">
          <w:pPr>
            <w:pStyle w:val="TOC2"/>
            <w:rPr>
              <w:noProof/>
              <w:color w:val="auto"/>
            </w:rPr>
          </w:pPr>
          <w:r>
            <w:t>Logging In</w:t>
          </w:r>
          <w:hyperlink w:anchor="_Toc340506958" w:history="1"/>
        </w:p>
        <w:p w14:paraId="46A0CEA2" w14:textId="6331AB39" w:rsidR="00190EF8" w:rsidRDefault="00F61266">
          <w:pPr>
            <w:pStyle w:val="TOC2"/>
            <w:rPr>
              <w:noProof/>
              <w:color w:val="auto"/>
            </w:rPr>
          </w:pPr>
          <w:r>
            <w:t>Home Screen</w:t>
          </w:r>
          <w:hyperlink w:anchor="_Toc340506959" w:history="1"/>
        </w:p>
        <w:p w14:paraId="2223F7BE" w14:textId="0028EB45" w:rsidR="00190EF8" w:rsidRDefault="00F61266">
          <w:pPr>
            <w:pStyle w:val="TOC2"/>
            <w:rPr>
              <w:noProof/>
              <w:color w:val="auto"/>
            </w:rPr>
          </w:pPr>
          <w:r>
            <w:t>View Your Log</w:t>
          </w:r>
        </w:p>
        <w:p w14:paraId="58E3F429" w14:textId="0756F9C9" w:rsidR="00190EF8" w:rsidRDefault="00F61266">
          <w:pPr>
            <w:pStyle w:val="TOC2"/>
            <w:rPr>
              <w:noProof/>
              <w:color w:val="auto"/>
            </w:rPr>
          </w:pPr>
          <w:r>
            <w:t>View Your Settings</w:t>
          </w:r>
        </w:p>
        <w:p w14:paraId="3C1AB551" w14:textId="2ED21B58" w:rsidR="00190EF8" w:rsidRDefault="00F61266">
          <w:pPr>
            <w:pStyle w:val="TOC2"/>
            <w:rPr>
              <w:noProof/>
              <w:color w:val="auto"/>
            </w:rPr>
          </w:pPr>
          <w:r>
            <w:t>Taking a Lesson</w:t>
          </w:r>
          <w:hyperlink w:anchor="_Toc340506962" w:history="1"/>
        </w:p>
        <w:p w14:paraId="11CCFA61" w14:textId="259450D0" w:rsidR="00190EF8" w:rsidRDefault="00F61266" w:rsidP="00F61266">
          <w:pPr>
            <w:pStyle w:val="TOC2"/>
            <w:rPr>
              <w:noProof/>
              <w:color w:val="auto"/>
            </w:rPr>
          </w:pPr>
          <w:r>
            <w:t>Signing Out</w:t>
          </w:r>
        </w:p>
        <w:p w14:paraId="7FAE135C" w14:textId="2032864D" w:rsidR="00190EF8" w:rsidRDefault="009F4647">
          <w:pPr>
            <w:pStyle w:val="TOC1"/>
            <w:tabs>
              <w:tab w:val="right" w:leader="dot" w:pos="9350"/>
            </w:tabs>
            <w:rPr>
              <w:b w:val="0"/>
              <w:bCs w:val="0"/>
              <w:noProof/>
              <w:color w:val="auto"/>
              <w:sz w:val="22"/>
              <w:szCs w:val="22"/>
            </w:rPr>
          </w:pPr>
          <w:hyperlink w:anchor="_Toc340506973" w:history="1">
            <w:r w:rsidR="002819FD">
              <w:rPr>
                <w:rStyle w:val="Hyperlink"/>
                <w:noProof/>
              </w:rPr>
              <w:t>Manager Use</w:t>
            </w:r>
            <w:r w:rsidR="00357887">
              <w:rPr>
                <w:noProof/>
                <w:webHidden/>
              </w:rPr>
              <w:tab/>
            </w:r>
            <w:r w:rsidR="00357887">
              <w:rPr>
                <w:noProof/>
                <w:webHidden/>
              </w:rPr>
              <w:fldChar w:fldCharType="begin"/>
            </w:r>
            <w:r w:rsidR="00357887">
              <w:rPr>
                <w:noProof/>
                <w:webHidden/>
              </w:rPr>
              <w:instrText xml:space="preserve"> PAGEREF _Toc340506973 \h </w:instrText>
            </w:r>
            <w:r w:rsidR="00357887">
              <w:rPr>
                <w:noProof/>
                <w:webHidden/>
              </w:rPr>
            </w:r>
            <w:r w:rsidR="00357887">
              <w:rPr>
                <w:noProof/>
                <w:webHidden/>
              </w:rPr>
              <w:fldChar w:fldCharType="separate"/>
            </w:r>
            <w:r w:rsidR="00357887">
              <w:rPr>
                <w:noProof/>
                <w:webHidden/>
              </w:rPr>
              <w:t>2</w:t>
            </w:r>
            <w:r w:rsidR="00357887">
              <w:rPr>
                <w:noProof/>
                <w:webHidden/>
              </w:rPr>
              <w:fldChar w:fldCharType="end"/>
            </w:r>
          </w:hyperlink>
        </w:p>
        <w:p w14:paraId="5429A323" w14:textId="0C0B17E4" w:rsidR="00190EF8" w:rsidRDefault="00F61266">
          <w:pPr>
            <w:pStyle w:val="TOC2"/>
            <w:rPr>
              <w:noProof/>
              <w:color w:val="auto"/>
            </w:rPr>
          </w:pPr>
          <w:r>
            <w:t>Logging In</w:t>
          </w:r>
        </w:p>
        <w:p w14:paraId="5C645326" w14:textId="3FC5BFDC" w:rsidR="00190EF8" w:rsidRDefault="00F61266">
          <w:pPr>
            <w:pStyle w:val="TOC2"/>
            <w:rPr>
              <w:noProof/>
              <w:color w:val="auto"/>
            </w:rPr>
          </w:pPr>
          <w:r>
            <w:t>Home Screen</w:t>
          </w:r>
        </w:p>
        <w:p w14:paraId="0FD6C60E" w14:textId="57B95E6B" w:rsidR="00190EF8" w:rsidRDefault="00F61266">
          <w:pPr>
            <w:pStyle w:val="TOC2"/>
            <w:rPr>
              <w:noProof/>
              <w:color w:val="auto"/>
            </w:rPr>
          </w:pPr>
          <w:r>
            <w:t>View Your Employees</w:t>
          </w:r>
        </w:p>
        <w:p w14:paraId="3D78B41E" w14:textId="1C4B1279" w:rsidR="00190EF8" w:rsidRDefault="00F61266">
          <w:pPr>
            <w:pStyle w:val="TOC2"/>
            <w:rPr>
              <w:noProof/>
              <w:color w:val="auto"/>
            </w:rPr>
          </w:pPr>
          <w:r>
            <w:t>Add a New Employee</w:t>
          </w:r>
        </w:p>
        <w:p w14:paraId="5AA2C31B" w14:textId="19BCBBEA" w:rsidR="00190EF8" w:rsidRDefault="00F61266">
          <w:pPr>
            <w:pStyle w:val="TOC2"/>
            <w:rPr>
              <w:noProof/>
              <w:color w:val="auto"/>
            </w:rPr>
          </w:pPr>
          <w:r>
            <w:t>Edit an Employee</w:t>
          </w:r>
        </w:p>
        <w:p w14:paraId="3123C557" w14:textId="2336E911" w:rsidR="00190EF8" w:rsidRDefault="00F61266">
          <w:pPr>
            <w:pStyle w:val="TOC2"/>
            <w:rPr>
              <w:noProof/>
              <w:color w:val="auto"/>
            </w:rPr>
          </w:pPr>
          <w:r>
            <w:t>View an Employee's Report</w:t>
          </w:r>
        </w:p>
        <w:p w14:paraId="44566EFA" w14:textId="3AE3A410" w:rsidR="00190EF8" w:rsidRDefault="00F61266">
          <w:pPr>
            <w:pStyle w:val="TOC2"/>
            <w:rPr>
              <w:noProof/>
              <w:color w:val="auto"/>
            </w:rPr>
          </w:pPr>
          <w:r>
            <w:t>View an Employee's Log</w:t>
          </w:r>
        </w:p>
        <w:p w14:paraId="42EC3487" w14:textId="47DB1837" w:rsidR="00190EF8" w:rsidRDefault="00844A60">
          <w:pPr>
            <w:pStyle w:val="TOC2"/>
            <w:rPr>
              <w:noProof/>
              <w:color w:val="auto"/>
            </w:rPr>
          </w:pPr>
          <w:r>
            <w:t>View Your Lessons</w:t>
          </w:r>
        </w:p>
        <w:p w14:paraId="7AA7F25C" w14:textId="291704C7" w:rsidR="00190EF8" w:rsidRDefault="00844A60">
          <w:pPr>
            <w:pStyle w:val="TOC2"/>
            <w:rPr>
              <w:noProof/>
              <w:color w:val="auto"/>
            </w:rPr>
          </w:pPr>
          <w:r>
            <w:t>Add a New Lesson</w:t>
          </w:r>
        </w:p>
        <w:p w14:paraId="0B8DF09F" w14:textId="5CCEA874" w:rsidR="00844A60" w:rsidRDefault="00844A60" w:rsidP="00844A60">
          <w:pPr>
            <w:pStyle w:val="TOC2"/>
          </w:pPr>
          <w:r>
            <w:t>Edit a Lesson</w:t>
          </w:r>
        </w:p>
        <w:p w14:paraId="1860F25E" w14:textId="1A27032B" w:rsidR="00844A60" w:rsidRDefault="00844A60" w:rsidP="00844A60">
          <w:pPr>
            <w:pStyle w:val="TOC2"/>
            <w:rPr>
              <w:noProof/>
              <w:color w:val="auto"/>
            </w:rPr>
          </w:pPr>
          <w:r>
            <w:t>View Your Goals</w:t>
          </w:r>
        </w:p>
        <w:p w14:paraId="5A3EC48F" w14:textId="7652AE28" w:rsidR="00844A60" w:rsidRDefault="00844A60" w:rsidP="00844A60">
          <w:pPr>
            <w:pStyle w:val="TOC2"/>
            <w:rPr>
              <w:noProof/>
              <w:color w:val="auto"/>
            </w:rPr>
          </w:pPr>
          <w:r>
            <w:t>Add a New Goal</w:t>
          </w:r>
        </w:p>
        <w:p w14:paraId="4D56F33E" w14:textId="7831536E" w:rsidR="002819FD" w:rsidRDefault="00844A60" w:rsidP="00844A60">
          <w:pPr>
            <w:pStyle w:val="TOC2"/>
          </w:pPr>
          <w:r>
            <w:t>Edit a Goal</w:t>
          </w:r>
        </w:p>
        <w:p w14:paraId="74B8525C" w14:textId="3E227832" w:rsidR="00844A60" w:rsidRDefault="009F4647" w:rsidP="00844A60">
          <w:pPr>
            <w:pStyle w:val="TOC1"/>
            <w:tabs>
              <w:tab w:val="right" w:leader="dot" w:pos="9350"/>
            </w:tabs>
            <w:rPr>
              <w:b w:val="0"/>
              <w:bCs w:val="0"/>
              <w:noProof/>
              <w:color w:val="auto"/>
              <w:sz w:val="22"/>
              <w:szCs w:val="22"/>
            </w:rPr>
          </w:pPr>
          <w:hyperlink w:anchor="_Toc340506973" w:history="1">
            <w:r w:rsidR="00D75776">
              <w:rPr>
                <w:rStyle w:val="Hyperlink"/>
                <w:noProof/>
              </w:rPr>
              <w:t>Auditor Us</w:t>
            </w:r>
            <w:r w:rsidR="00844A60">
              <w:rPr>
                <w:rStyle w:val="Hyperlink"/>
                <w:noProof/>
              </w:rPr>
              <w:t>e</w:t>
            </w:r>
            <w:r w:rsidR="00844A60">
              <w:rPr>
                <w:noProof/>
                <w:webHidden/>
              </w:rPr>
              <w:tab/>
            </w:r>
            <w:r w:rsidR="00844A60">
              <w:rPr>
                <w:noProof/>
                <w:webHidden/>
              </w:rPr>
              <w:fldChar w:fldCharType="begin"/>
            </w:r>
            <w:r w:rsidR="00844A60">
              <w:rPr>
                <w:noProof/>
                <w:webHidden/>
              </w:rPr>
              <w:instrText xml:space="preserve"> PAGEREF _Toc340506973 \h </w:instrText>
            </w:r>
            <w:r w:rsidR="00844A60">
              <w:rPr>
                <w:noProof/>
                <w:webHidden/>
              </w:rPr>
            </w:r>
            <w:r w:rsidR="00844A60">
              <w:rPr>
                <w:noProof/>
                <w:webHidden/>
              </w:rPr>
              <w:fldChar w:fldCharType="separate"/>
            </w:r>
            <w:r w:rsidR="00844A60">
              <w:rPr>
                <w:noProof/>
                <w:webHidden/>
              </w:rPr>
              <w:t>2</w:t>
            </w:r>
            <w:r w:rsidR="00844A60">
              <w:rPr>
                <w:noProof/>
                <w:webHidden/>
              </w:rPr>
              <w:fldChar w:fldCharType="end"/>
            </w:r>
          </w:hyperlink>
        </w:p>
        <w:p w14:paraId="5E3C9A24" w14:textId="77777777" w:rsidR="00844A60" w:rsidRDefault="00844A60" w:rsidP="00844A60">
          <w:pPr>
            <w:pStyle w:val="TOC2"/>
            <w:rPr>
              <w:noProof/>
              <w:color w:val="auto"/>
            </w:rPr>
          </w:pPr>
          <w:r>
            <w:t>Logging In</w:t>
          </w:r>
        </w:p>
        <w:p w14:paraId="55F247B2" w14:textId="77777777" w:rsidR="00844A60" w:rsidRDefault="00844A60" w:rsidP="00844A60">
          <w:pPr>
            <w:pStyle w:val="TOC2"/>
            <w:rPr>
              <w:noProof/>
              <w:color w:val="auto"/>
            </w:rPr>
          </w:pPr>
          <w:r>
            <w:t>Home Screen</w:t>
          </w:r>
        </w:p>
        <w:p w14:paraId="7A7005D4" w14:textId="204CBBFD" w:rsidR="00844A60" w:rsidRDefault="00844A60" w:rsidP="00844A60">
          <w:pPr>
            <w:pStyle w:val="TOC2"/>
            <w:rPr>
              <w:noProof/>
              <w:color w:val="auto"/>
            </w:rPr>
          </w:pPr>
          <w:r>
            <w:t>View All Employees</w:t>
          </w:r>
        </w:p>
        <w:p w14:paraId="369C8BBB" w14:textId="77777777" w:rsidR="00844A60" w:rsidRDefault="00844A60" w:rsidP="00844A60">
          <w:pPr>
            <w:pStyle w:val="TOC2"/>
            <w:rPr>
              <w:noProof/>
              <w:color w:val="auto"/>
            </w:rPr>
          </w:pPr>
          <w:r>
            <w:t>View an Employee's Report</w:t>
          </w:r>
        </w:p>
        <w:p w14:paraId="2EA94633" w14:textId="77777777" w:rsidR="00844A60" w:rsidRDefault="00844A60" w:rsidP="00844A60">
          <w:pPr>
            <w:pStyle w:val="TOC2"/>
            <w:rPr>
              <w:noProof/>
              <w:color w:val="auto"/>
            </w:rPr>
          </w:pPr>
          <w:r>
            <w:t>View an Employee's Log</w:t>
          </w:r>
        </w:p>
        <w:p w14:paraId="24087D36" w14:textId="77777777" w:rsidR="00844A60" w:rsidRPr="00844A60" w:rsidRDefault="00844A60" w:rsidP="00844A60"/>
        <w:p w14:paraId="4725D3E8" w14:textId="77777777" w:rsidR="00190EF8" w:rsidRDefault="00357887">
          <w:r>
            <w:rPr>
              <w:b/>
              <w:bCs/>
              <w:sz w:val="26"/>
              <w:szCs w:val="26"/>
            </w:rPr>
            <w:fldChar w:fldCharType="end"/>
          </w:r>
        </w:p>
      </w:sdtContent>
    </w:sdt>
    <w:p w14:paraId="113F463F" w14:textId="77777777" w:rsidR="00190EF8" w:rsidRDefault="00190EF8">
      <w:pPr>
        <w:sectPr w:rsidR="00190EF8">
          <w:pgSz w:w="12240" w:h="15840" w:code="1"/>
          <w:pgMar w:top="1080" w:right="1440" w:bottom="1080" w:left="1440" w:header="720" w:footer="576" w:gutter="0"/>
          <w:pgNumType w:start="0"/>
          <w:cols w:space="720"/>
          <w:titlePg/>
          <w:docGrid w:linePitch="360"/>
        </w:sectPr>
      </w:pPr>
    </w:p>
    <w:p w14:paraId="4376A5FE" w14:textId="6E76556B" w:rsidR="00190EF8" w:rsidRDefault="009F4647">
      <w:pPr>
        <w:pStyle w:val="Heading1"/>
      </w:pPr>
      <w:r>
        <w:lastRenderedPageBreak/>
        <w:t>LCM</w:t>
      </w:r>
      <w:r w:rsidR="00121997">
        <w:t>S At a Glance</w:t>
      </w:r>
    </w:p>
    <w:p w14:paraId="09CF5EDF" w14:textId="17B06EE6" w:rsidR="00190EF8" w:rsidRDefault="009F4647">
      <w:pPr>
        <w:rPr>
          <w:sz w:val="24"/>
          <w:szCs w:val="24"/>
        </w:rPr>
      </w:pPr>
      <w:r>
        <w:rPr>
          <w:sz w:val="24"/>
          <w:szCs w:val="24"/>
        </w:rPr>
        <w:t>#</w:t>
      </w:r>
      <w:proofErr w:type="spellStart"/>
      <w:r>
        <w:rPr>
          <w:sz w:val="24"/>
          <w:szCs w:val="24"/>
        </w:rPr>
        <w:t>JuanSolutions</w:t>
      </w:r>
      <w:proofErr w:type="spellEnd"/>
      <w:r>
        <w:rPr>
          <w:sz w:val="24"/>
          <w:szCs w:val="24"/>
        </w:rPr>
        <w:t xml:space="preserve"> is a small but powerful software development start up company. At the moment we consist of 4 employees. Being such a small business we are able to provide more personal care and customer service that any other bigger corporation is unable to provide. </w:t>
      </w:r>
    </w:p>
    <w:p w14:paraId="669B22C0" w14:textId="57E747F3" w:rsidR="009F4647" w:rsidRPr="009F4647" w:rsidRDefault="009F4647">
      <w:pPr>
        <w:rPr>
          <w:sz w:val="24"/>
          <w:szCs w:val="24"/>
        </w:rPr>
      </w:pPr>
      <w:r>
        <w:rPr>
          <w:sz w:val="24"/>
          <w:szCs w:val="24"/>
        </w:rPr>
        <w:t>Our current project is a learning content management system designed for the training of air traffic controller. We have set up our system to allow managers to create goals that employees must train towards (number of aircrafts, speed of aircraft, wind patterns). The employees will be able to choose from this list of goals to create a lesson plan for themselves. The goals that the employee chooses will change different variables within the simulator as to specifically test the skills of the employee. It also is able to change the difficulty of each variable, so as the employee progresses their skills can be put to the test. We believe that this method of learning content management system will have a powerful effect on the way air traffic controllers are trained. By testing individual skills the system will ensure that employees have a strong understanding of every skill.</w:t>
      </w:r>
    </w:p>
    <w:p w14:paraId="0AE983D2" w14:textId="77777777" w:rsidR="009F4647" w:rsidRDefault="009F4647"/>
    <w:p w14:paraId="3B72BDAC" w14:textId="77777777" w:rsidR="009F4647" w:rsidRDefault="009F4647"/>
    <w:p w14:paraId="5EC018C8" w14:textId="77777777" w:rsidR="009F4647" w:rsidRDefault="009F4647"/>
    <w:p w14:paraId="0A8392E4" w14:textId="77777777" w:rsidR="009F4647" w:rsidRDefault="009F4647"/>
    <w:p w14:paraId="74A6ED52" w14:textId="77777777" w:rsidR="009F4647" w:rsidRDefault="009F4647"/>
    <w:p w14:paraId="42EB6158" w14:textId="77777777" w:rsidR="009F4647" w:rsidRDefault="009F4647"/>
    <w:p w14:paraId="5B023EDD" w14:textId="77777777" w:rsidR="009F4647" w:rsidRDefault="009F4647"/>
    <w:p w14:paraId="00329295" w14:textId="77777777" w:rsidR="009F4647" w:rsidRDefault="009F4647"/>
    <w:p w14:paraId="2F2E1FFE" w14:textId="77777777" w:rsidR="009F4647" w:rsidRDefault="009F4647"/>
    <w:p w14:paraId="178E2027" w14:textId="77777777" w:rsidR="009F4647" w:rsidRDefault="009F4647"/>
    <w:p w14:paraId="427447F7" w14:textId="77777777" w:rsidR="009F4647" w:rsidRDefault="009F4647"/>
    <w:p w14:paraId="01F9B9BB" w14:textId="77777777" w:rsidR="009F4647" w:rsidRDefault="009F4647"/>
    <w:p w14:paraId="6456FD18" w14:textId="77777777" w:rsidR="009F4647" w:rsidRDefault="009F4647"/>
    <w:p w14:paraId="78386A78" w14:textId="77777777" w:rsidR="009F4647" w:rsidRDefault="009F4647"/>
    <w:p w14:paraId="2EF72E5D" w14:textId="5FCC0C4E" w:rsidR="002811F9" w:rsidRDefault="002811F9" w:rsidP="002811F9">
      <w:pPr>
        <w:pStyle w:val="Heading1"/>
      </w:pPr>
      <w:r>
        <w:lastRenderedPageBreak/>
        <w:t>Getting Started</w:t>
      </w:r>
    </w:p>
    <w:p w14:paraId="03C30D2E" w14:textId="77777777" w:rsidR="00644D5C" w:rsidRDefault="00644D5C" w:rsidP="00644D5C">
      <w:pPr>
        <w:pStyle w:val="ListParagraph"/>
        <w:numPr>
          <w:ilvl w:val="0"/>
          <w:numId w:val="4"/>
        </w:numPr>
      </w:pPr>
      <w:r>
        <w:t>Logging in</w:t>
      </w:r>
    </w:p>
    <w:p w14:paraId="009ADB92" w14:textId="6CDD4306" w:rsidR="00644D5C" w:rsidRPr="002811F9" w:rsidRDefault="002811F9" w:rsidP="00644D5C">
      <w:r>
        <w:t>When beginning the software, you are presented with a log in screen as follows. You are able to log in as an employee, manager, or auditor. Depending on which account you have assigned to your username, you will have different permissions.</w:t>
      </w:r>
    </w:p>
    <w:p w14:paraId="47938D57" w14:textId="77777777" w:rsidR="00644D5C" w:rsidRDefault="002811F9" w:rsidP="002811F9">
      <w:r>
        <w:rPr>
          <w:noProof/>
          <w:lang w:eastAsia="en-US"/>
        </w:rPr>
        <w:drawing>
          <wp:inline distT="0" distB="0" distL="0" distR="0" wp14:anchorId="0B157528" wp14:editId="01337DF7">
            <wp:extent cx="4233798" cy="3302000"/>
            <wp:effectExtent l="0" t="0" r="8255" b="0"/>
            <wp:docPr id="47" name="Picture 47" descr="Macintosh HD:Users:brennanmcpher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ennanmcpherson:Downloads: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363" cy="3302441"/>
                    </a:xfrm>
                    <a:prstGeom prst="rect">
                      <a:avLst/>
                    </a:prstGeom>
                    <a:noFill/>
                    <a:ln>
                      <a:noFill/>
                    </a:ln>
                  </pic:spPr>
                </pic:pic>
              </a:graphicData>
            </a:graphic>
          </wp:inline>
        </w:drawing>
      </w:r>
    </w:p>
    <w:p w14:paraId="15226825" w14:textId="6D78A200" w:rsidR="00082711" w:rsidRDefault="002811F9" w:rsidP="00082711">
      <w:r>
        <w:t>For the purposes of the User Guide we will first log in as an employee.</w:t>
      </w:r>
      <w:r w:rsidRPr="002811F9">
        <w:rPr>
          <w:noProof/>
          <w:lang w:eastAsia="en-US"/>
        </w:rPr>
        <w:t xml:space="preserve"> </w:t>
      </w:r>
      <w:r>
        <w:rPr>
          <w:noProof/>
          <w:lang w:eastAsia="en-US"/>
        </w:rPr>
        <w:drawing>
          <wp:inline distT="0" distB="0" distL="0" distR="0" wp14:anchorId="50AABCCB" wp14:editId="0C4923AA">
            <wp:extent cx="4168662" cy="3251200"/>
            <wp:effectExtent l="0" t="0" r="0" b="0"/>
            <wp:docPr id="48" name="Picture 48" descr="Macintosh HD:Users:brennanmcpherson:Downloads:employe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ennanmcpherson:Downloads:employee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9729" cy="3252032"/>
                    </a:xfrm>
                    <a:prstGeom prst="rect">
                      <a:avLst/>
                    </a:prstGeom>
                    <a:noFill/>
                    <a:ln>
                      <a:noFill/>
                    </a:ln>
                  </pic:spPr>
                </pic:pic>
              </a:graphicData>
            </a:graphic>
          </wp:inline>
        </w:drawing>
      </w:r>
    </w:p>
    <w:p w14:paraId="11215CBC" w14:textId="77777777" w:rsidR="00644D5C" w:rsidRDefault="00644D5C" w:rsidP="00644D5C">
      <w:pPr>
        <w:pStyle w:val="ListParagraph"/>
        <w:numPr>
          <w:ilvl w:val="0"/>
          <w:numId w:val="4"/>
        </w:numPr>
        <w:ind w:left="720"/>
        <w:rPr>
          <w:noProof/>
          <w:lang w:eastAsia="en-US"/>
        </w:rPr>
      </w:pPr>
      <w:r>
        <w:rPr>
          <w:noProof/>
          <w:lang w:eastAsia="en-US"/>
        </w:rPr>
        <w:lastRenderedPageBreak/>
        <w:t>Home Screen</w:t>
      </w:r>
    </w:p>
    <w:p w14:paraId="2F742108" w14:textId="2BD1945D" w:rsidR="00082711" w:rsidRDefault="00644D5C" w:rsidP="00644D5C">
      <w:pPr>
        <w:rPr>
          <w:noProof/>
          <w:lang w:eastAsia="en-US"/>
        </w:rPr>
      </w:pPr>
      <w:r>
        <w:rPr>
          <w:noProof/>
          <w:lang w:eastAsia="en-US"/>
        </w:rPr>
        <w:t>Once an employee is logged in then they are presented with their home scree</w:t>
      </w:r>
      <w:r w:rsidR="00082711">
        <w:rPr>
          <w:noProof/>
          <w:lang w:eastAsia="en-US"/>
        </w:rPr>
        <w:t>n. On the home screen you first see the employee lesson report. In the lesson report it gives a history of all the lessons an employee has taken, their score, and the lesson ID. This provides a quick way for employees to track their progress. Also on this screen is where employees can check their log, take a new lesson, check their user settings, or sign out.</w:t>
      </w:r>
      <w:r w:rsidR="00082711">
        <w:rPr>
          <w:noProof/>
          <w:lang w:eastAsia="en-US"/>
        </w:rPr>
        <w:drawing>
          <wp:inline distT="0" distB="0" distL="0" distR="0" wp14:anchorId="7D587968" wp14:editId="6E1DD245">
            <wp:extent cx="4217512" cy="3289300"/>
            <wp:effectExtent l="0" t="0" r="0" b="0"/>
            <wp:docPr id="49" name="Picture 49" descr="Macintosh HD:Users:brennanmcpherson:Downloads:employee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ennanmcpherson:Downloads:employee h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8815" cy="3290316"/>
                    </a:xfrm>
                    <a:prstGeom prst="rect">
                      <a:avLst/>
                    </a:prstGeom>
                    <a:noFill/>
                    <a:ln>
                      <a:noFill/>
                    </a:ln>
                  </pic:spPr>
                </pic:pic>
              </a:graphicData>
            </a:graphic>
          </wp:inline>
        </w:drawing>
      </w:r>
    </w:p>
    <w:p w14:paraId="15240182" w14:textId="379A654F" w:rsidR="00082711" w:rsidRDefault="00082711" w:rsidP="00082711">
      <w:pPr>
        <w:pStyle w:val="ListParagraph"/>
        <w:numPr>
          <w:ilvl w:val="0"/>
          <w:numId w:val="4"/>
        </w:numPr>
        <w:ind w:left="720"/>
        <w:rPr>
          <w:noProof/>
          <w:lang w:eastAsia="en-US"/>
        </w:rPr>
      </w:pPr>
      <w:r>
        <w:rPr>
          <w:noProof/>
          <w:lang w:eastAsia="en-US"/>
        </w:rPr>
        <w:t>Viewing the Log Screen</w:t>
      </w:r>
    </w:p>
    <w:p w14:paraId="299D2692" w14:textId="2112F806" w:rsidR="00082711" w:rsidRDefault="00082711" w:rsidP="00082711">
      <w:pPr>
        <w:rPr>
          <w:noProof/>
          <w:lang w:eastAsia="en-US"/>
        </w:rPr>
      </w:pPr>
      <w:r>
        <w:rPr>
          <w:noProof/>
          <w:lang w:eastAsia="en-US"/>
        </w:rPr>
        <w:t xml:space="preserve">From the home screen you can also check the employee log. The log keeps track of every action taken by an employee. From signing in, signing out, updating settings, and taking lessons the log tracks it and gives a timestamp of everything. </w:t>
      </w:r>
      <w:r w:rsidR="002A2538">
        <w:rPr>
          <w:noProof/>
          <w:lang w:eastAsia="en-US"/>
        </w:rPr>
        <w:drawing>
          <wp:inline distT="0" distB="0" distL="0" distR="0" wp14:anchorId="24A880E2" wp14:editId="45F6E590">
            <wp:extent cx="4233797" cy="3302000"/>
            <wp:effectExtent l="0" t="0" r="8255" b="0"/>
            <wp:docPr id="65" name="Picture 65" descr="Macintosh HD:Users:brennanmcpherson:Downloads:em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ennanmcpherson:Downloads:emplo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3797" cy="3302000"/>
                    </a:xfrm>
                    <a:prstGeom prst="rect">
                      <a:avLst/>
                    </a:prstGeom>
                    <a:noFill/>
                    <a:ln>
                      <a:noFill/>
                    </a:ln>
                  </pic:spPr>
                </pic:pic>
              </a:graphicData>
            </a:graphic>
          </wp:inline>
        </w:drawing>
      </w:r>
    </w:p>
    <w:p w14:paraId="22357F77" w14:textId="1061D083" w:rsidR="002A2538" w:rsidRDefault="002A2538" w:rsidP="002A2538">
      <w:pPr>
        <w:pStyle w:val="ListParagraph"/>
        <w:numPr>
          <w:ilvl w:val="0"/>
          <w:numId w:val="4"/>
        </w:numPr>
        <w:ind w:left="720"/>
        <w:rPr>
          <w:noProof/>
          <w:lang w:eastAsia="en-US"/>
        </w:rPr>
      </w:pPr>
      <w:r>
        <w:rPr>
          <w:noProof/>
          <w:lang w:eastAsia="en-US"/>
        </w:rPr>
        <w:lastRenderedPageBreak/>
        <w:t>Viewing Settings</w:t>
      </w:r>
    </w:p>
    <w:p w14:paraId="50D1817F" w14:textId="0003EB2A" w:rsidR="002A2538" w:rsidRDefault="002A2538" w:rsidP="002A2538">
      <w:pPr>
        <w:rPr>
          <w:noProof/>
          <w:lang w:eastAsia="en-US"/>
        </w:rPr>
      </w:pPr>
      <w:r>
        <w:rPr>
          <w:noProof/>
          <w:lang w:eastAsia="en-US"/>
        </w:rPr>
        <w:t xml:space="preserve">From the home screen you can also view and edit user settings. Under settings are the employee username, actual name, address, current password, and if they wish to change passwords an area to do so. </w:t>
      </w:r>
      <w:r>
        <w:rPr>
          <w:noProof/>
          <w:lang w:eastAsia="en-US"/>
        </w:rPr>
        <w:drawing>
          <wp:inline distT="0" distB="0" distL="0" distR="0" wp14:anchorId="3D6D2CB0" wp14:editId="09F78695">
            <wp:extent cx="4229100" cy="3298337"/>
            <wp:effectExtent l="0" t="0" r="0" b="3810"/>
            <wp:docPr id="66" name="Picture 66" descr="Macintosh HD:Users:brennanmcpherson:Downloads:em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ennanmcpherson:Downloads:empsettin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1BD3B22B" w14:textId="0350AC96" w:rsidR="002A2538" w:rsidRDefault="002A2538" w:rsidP="002A2538">
      <w:pPr>
        <w:pStyle w:val="ListParagraph"/>
        <w:numPr>
          <w:ilvl w:val="0"/>
          <w:numId w:val="4"/>
        </w:numPr>
        <w:ind w:left="720"/>
        <w:rPr>
          <w:noProof/>
          <w:lang w:eastAsia="en-US"/>
        </w:rPr>
      </w:pPr>
      <w:r>
        <w:rPr>
          <w:noProof/>
          <w:lang w:eastAsia="en-US"/>
        </w:rPr>
        <w:t>Choosing Lesson</w:t>
      </w:r>
    </w:p>
    <w:p w14:paraId="3571DCB3" w14:textId="573990ED" w:rsidR="002A2538" w:rsidRDefault="007876F0" w:rsidP="002A2538">
      <w:pPr>
        <w:rPr>
          <w:noProof/>
          <w:lang w:eastAsia="en-US"/>
        </w:rPr>
      </w:pPr>
      <w:r>
        <w:rPr>
          <w:noProof/>
          <w:lang w:eastAsia="en-US"/>
        </w:rPr>
        <w:t>As an employee, you are able to choose which lesson to take from the list of possible lessons. Each lesson consists of 3 separate goals. Once the employee choses the correct lesson then the simulator will begin with the changes in variables based upon which lesson was picked.</w:t>
      </w:r>
    </w:p>
    <w:p w14:paraId="29CA4BFA" w14:textId="77777777" w:rsidR="002A2538" w:rsidRDefault="002A2538" w:rsidP="00082711">
      <w:pPr>
        <w:rPr>
          <w:noProof/>
          <w:lang w:eastAsia="en-US"/>
        </w:rPr>
      </w:pPr>
    </w:p>
    <w:p w14:paraId="4EE4B902" w14:textId="77777777" w:rsidR="00082711" w:rsidRDefault="00082711" w:rsidP="00082711">
      <w:pPr>
        <w:rPr>
          <w:noProof/>
          <w:lang w:eastAsia="en-US"/>
        </w:rPr>
      </w:pPr>
    </w:p>
    <w:p w14:paraId="1C1772F5" w14:textId="77777777" w:rsidR="007876F0" w:rsidRDefault="007876F0" w:rsidP="00082711">
      <w:pPr>
        <w:rPr>
          <w:noProof/>
          <w:lang w:eastAsia="en-US"/>
        </w:rPr>
      </w:pPr>
    </w:p>
    <w:p w14:paraId="4AA1F0A7" w14:textId="77777777" w:rsidR="007876F0" w:rsidRDefault="007876F0" w:rsidP="00082711">
      <w:pPr>
        <w:rPr>
          <w:noProof/>
          <w:lang w:eastAsia="en-US"/>
        </w:rPr>
      </w:pPr>
    </w:p>
    <w:p w14:paraId="419A13BB" w14:textId="77777777" w:rsidR="007876F0" w:rsidRDefault="007876F0" w:rsidP="00082711">
      <w:pPr>
        <w:rPr>
          <w:noProof/>
          <w:lang w:eastAsia="en-US"/>
        </w:rPr>
      </w:pPr>
    </w:p>
    <w:p w14:paraId="4EF3B756" w14:textId="77777777" w:rsidR="007876F0" w:rsidRDefault="007876F0" w:rsidP="00082711">
      <w:pPr>
        <w:rPr>
          <w:noProof/>
          <w:lang w:eastAsia="en-US"/>
        </w:rPr>
      </w:pPr>
    </w:p>
    <w:p w14:paraId="76CD463D" w14:textId="77777777" w:rsidR="007876F0" w:rsidRDefault="007876F0" w:rsidP="00082711">
      <w:pPr>
        <w:rPr>
          <w:noProof/>
          <w:lang w:eastAsia="en-US"/>
        </w:rPr>
      </w:pPr>
    </w:p>
    <w:p w14:paraId="3C0C96DC" w14:textId="77777777" w:rsidR="007876F0" w:rsidRDefault="007876F0" w:rsidP="00082711">
      <w:pPr>
        <w:rPr>
          <w:noProof/>
          <w:lang w:eastAsia="en-US"/>
        </w:rPr>
      </w:pPr>
    </w:p>
    <w:p w14:paraId="4A0443C6" w14:textId="77777777" w:rsidR="007876F0" w:rsidRDefault="007876F0" w:rsidP="00082711">
      <w:pPr>
        <w:rPr>
          <w:noProof/>
          <w:lang w:eastAsia="en-US"/>
        </w:rPr>
      </w:pPr>
    </w:p>
    <w:p w14:paraId="20A8D235" w14:textId="77777777" w:rsidR="007876F0" w:rsidRDefault="007876F0" w:rsidP="00082711">
      <w:pPr>
        <w:rPr>
          <w:noProof/>
          <w:lang w:eastAsia="en-US"/>
        </w:rPr>
      </w:pPr>
    </w:p>
    <w:p w14:paraId="474A46DC" w14:textId="4E670972" w:rsidR="007876F0" w:rsidRDefault="007876F0" w:rsidP="007876F0">
      <w:pPr>
        <w:pStyle w:val="Heading1"/>
      </w:pPr>
      <w:r>
        <w:t>Manager Use</w:t>
      </w:r>
    </w:p>
    <w:p w14:paraId="0521BB25" w14:textId="11743D16" w:rsidR="00791515" w:rsidRDefault="007876F0" w:rsidP="00791515">
      <w:pPr>
        <w:pStyle w:val="ListParagraph"/>
        <w:numPr>
          <w:ilvl w:val="0"/>
          <w:numId w:val="5"/>
        </w:numPr>
        <w:ind w:left="720"/>
        <w:rPr>
          <w:noProof/>
          <w:lang w:eastAsia="en-US"/>
        </w:rPr>
      </w:pPr>
      <w:r>
        <w:rPr>
          <w:noProof/>
          <w:lang w:eastAsia="en-US"/>
        </w:rPr>
        <w:t>Logging In</w:t>
      </w:r>
    </w:p>
    <w:p w14:paraId="33582B51" w14:textId="3BBD01D6" w:rsidR="00791515" w:rsidRDefault="00791515" w:rsidP="00791515">
      <w:pPr>
        <w:rPr>
          <w:noProof/>
          <w:lang w:eastAsia="en-US"/>
        </w:rPr>
      </w:pPr>
      <w:r>
        <w:rPr>
          <w:noProof/>
          <w:lang w:eastAsia="en-US"/>
        </w:rPr>
        <w:t>Exactly like the employee the manager will first arrive to the log in screen , where they must type in their username and password.</w:t>
      </w:r>
    </w:p>
    <w:p w14:paraId="19E83C21" w14:textId="7F10D63B" w:rsidR="00791515" w:rsidRDefault="00791515" w:rsidP="00791515">
      <w:pPr>
        <w:rPr>
          <w:noProof/>
          <w:lang w:eastAsia="en-US"/>
        </w:rPr>
      </w:pPr>
      <w:r>
        <w:rPr>
          <w:noProof/>
          <w:lang w:eastAsia="en-US"/>
        </w:rPr>
        <w:drawing>
          <wp:inline distT="0" distB="0" distL="0" distR="0" wp14:anchorId="368D717E" wp14:editId="01AA8E8F">
            <wp:extent cx="4229100" cy="3298337"/>
            <wp:effectExtent l="0" t="0" r="0" b="3810"/>
            <wp:docPr id="67" name="Picture 67" descr="Macintosh HD:Users:brennanmcpherson:Downloads:ma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ennanmcpherson:Downloads:man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7D5778A8" w14:textId="0E746C8C" w:rsidR="00791515" w:rsidRDefault="00791515" w:rsidP="00791515">
      <w:pPr>
        <w:pStyle w:val="ListParagraph"/>
        <w:numPr>
          <w:ilvl w:val="0"/>
          <w:numId w:val="5"/>
        </w:numPr>
        <w:ind w:left="810" w:hanging="810"/>
        <w:rPr>
          <w:noProof/>
          <w:lang w:eastAsia="en-US"/>
        </w:rPr>
      </w:pPr>
      <w:r>
        <w:rPr>
          <w:noProof/>
          <w:lang w:eastAsia="en-US"/>
        </w:rPr>
        <w:t>Home Screen</w:t>
      </w:r>
    </w:p>
    <w:p w14:paraId="7C2F1DF4" w14:textId="77777777" w:rsidR="00D75776" w:rsidRDefault="00791515" w:rsidP="00791515">
      <w:pPr>
        <w:rPr>
          <w:noProof/>
          <w:lang w:eastAsia="en-US"/>
        </w:rPr>
      </w:pPr>
      <w:r>
        <w:rPr>
          <w:noProof/>
          <w:lang w:eastAsia="en-US"/>
        </w:rPr>
        <w:t>The managers home screen consists of  tabs for lessons, goals, employees, and buttons to add/edit employees and view log/reports. The employee tab is what shows when the manager first logs in, showing the list of all employees who have an account in the system. The list consists of the employee’s ID, first and last name, and address. From the home screen as well the manager can add an employee if a new trainee begins, edit an employees information, view a specifc employee’s report or log.</w:t>
      </w:r>
    </w:p>
    <w:p w14:paraId="26AFCF76" w14:textId="3DEB1852" w:rsidR="00791515" w:rsidRDefault="00791515" w:rsidP="00791515">
      <w:pPr>
        <w:rPr>
          <w:noProof/>
          <w:lang w:eastAsia="en-US"/>
        </w:rPr>
      </w:pPr>
      <w:r>
        <w:rPr>
          <w:noProof/>
          <w:lang w:eastAsia="en-US"/>
        </w:rPr>
        <w:lastRenderedPageBreak/>
        <w:drawing>
          <wp:inline distT="0" distB="0" distL="0" distR="0" wp14:anchorId="7EAAFEEC" wp14:editId="2545A747">
            <wp:extent cx="4229100" cy="3298337"/>
            <wp:effectExtent l="0" t="0" r="0" b="3810"/>
            <wp:docPr id="75" name="Picture 75" descr="Macintosh HD:Users:brennanmcpherson:Downloads:ma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ennanmcpherson:Downloads:manh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7EA458B3" w14:textId="6A17324A" w:rsidR="00895ECC" w:rsidRDefault="00895ECC" w:rsidP="00895ECC">
      <w:pPr>
        <w:pStyle w:val="ListParagraph"/>
        <w:numPr>
          <w:ilvl w:val="0"/>
          <w:numId w:val="5"/>
        </w:numPr>
        <w:ind w:left="720"/>
        <w:rPr>
          <w:noProof/>
          <w:lang w:eastAsia="en-US"/>
        </w:rPr>
      </w:pPr>
      <w:r>
        <w:rPr>
          <w:noProof/>
          <w:lang w:eastAsia="en-US"/>
        </w:rPr>
        <w:t>Viewing Employee Report</w:t>
      </w:r>
    </w:p>
    <w:p w14:paraId="01EBCFE1" w14:textId="709C18E2" w:rsidR="00895ECC" w:rsidRDefault="00895ECC" w:rsidP="00895ECC">
      <w:pPr>
        <w:rPr>
          <w:noProof/>
          <w:lang w:eastAsia="en-US"/>
        </w:rPr>
      </w:pPr>
      <w:r>
        <w:rPr>
          <w:noProof/>
          <w:lang w:eastAsia="en-US"/>
        </w:rPr>
        <w:t>To view an employee’s report, the manager must select the specific employee they wish to view the report for then click the v</w:t>
      </w:r>
      <w:r w:rsidR="00B71926">
        <w:rPr>
          <w:noProof/>
          <w:lang w:eastAsia="en-US"/>
        </w:rPr>
        <w:t xml:space="preserve">iew report button. Once clicked, this page will come up where the manager can see the lesson ID (which specifies which lesson the employee took), their score, and the start/stop time. </w:t>
      </w:r>
      <w:r w:rsidR="00B71926">
        <w:rPr>
          <w:noProof/>
          <w:lang w:eastAsia="en-US"/>
        </w:rPr>
        <w:drawing>
          <wp:inline distT="0" distB="0" distL="0" distR="0" wp14:anchorId="551AD924" wp14:editId="0462A5E7">
            <wp:extent cx="4229100" cy="3271227"/>
            <wp:effectExtent l="0" t="0" r="0" b="5715"/>
            <wp:docPr id="116" name="Picture 116" descr="Macintosh HD:Users:brennanmcpherson:Downloads:manview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rennanmcpherson:Downloads:manviewre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3271227"/>
                    </a:xfrm>
                    <a:prstGeom prst="rect">
                      <a:avLst/>
                    </a:prstGeom>
                    <a:noFill/>
                    <a:ln>
                      <a:noFill/>
                    </a:ln>
                  </pic:spPr>
                </pic:pic>
              </a:graphicData>
            </a:graphic>
          </wp:inline>
        </w:drawing>
      </w:r>
    </w:p>
    <w:p w14:paraId="292EFFD2" w14:textId="3C9380E0" w:rsidR="00831E1B" w:rsidRDefault="00831E1B" w:rsidP="00831E1B">
      <w:pPr>
        <w:pStyle w:val="ListParagraph"/>
        <w:numPr>
          <w:ilvl w:val="0"/>
          <w:numId w:val="5"/>
        </w:numPr>
        <w:ind w:left="720"/>
        <w:rPr>
          <w:noProof/>
          <w:lang w:eastAsia="en-US"/>
        </w:rPr>
      </w:pPr>
      <w:r>
        <w:rPr>
          <w:noProof/>
          <w:lang w:eastAsia="en-US"/>
        </w:rPr>
        <w:t>View Employee’s Log</w:t>
      </w:r>
    </w:p>
    <w:p w14:paraId="144CE4B7" w14:textId="7AEAB341" w:rsidR="00831E1B" w:rsidRDefault="00831E1B" w:rsidP="00831E1B">
      <w:pPr>
        <w:rPr>
          <w:noProof/>
          <w:lang w:eastAsia="en-US"/>
        </w:rPr>
      </w:pPr>
      <w:r>
        <w:rPr>
          <w:noProof/>
          <w:lang w:eastAsia="en-US"/>
        </w:rPr>
        <w:t xml:space="preserve">Another feature the manager can use is the view log button. Select an employee and click the view log to view the page below. The log records every action taken by the employee and the time stamp. The time is tracked so the manager </w:t>
      </w:r>
      <w:r>
        <w:rPr>
          <w:noProof/>
          <w:lang w:eastAsia="en-US"/>
        </w:rPr>
        <w:lastRenderedPageBreak/>
        <w:t>knows how long the employee spent in the simulator.</w:t>
      </w:r>
      <w:r>
        <w:rPr>
          <w:noProof/>
          <w:lang w:eastAsia="en-US"/>
        </w:rPr>
        <w:drawing>
          <wp:inline distT="0" distB="0" distL="0" distR="0" wp14:anchorId="1989391C" wp14:editId="5A7D90FA">
            <wp:extent cx="4229100" cy="3298337"/>
            <wp:effectExtent l="0" t="0" r="0" b="3810"/>
            <wp:docPr id="117" name="Picture 117" descr="Macintosh HD:Users:brennanmcpherson:Downloads:emp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brennanmcpherson:Downloads:emplo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18031475" w14:textId="77777777" w:rsidR="00895ECC" w:rsidRDefault="00895ECC" w:rsidP="00895ECC">
      <w:pPr>
        <w:pStyle w:val="ListParagraph"/>
        <w:ind w:left="1080"/>
        <w:rPr>
          <w:noProof/>
          <w:lang w:eastAsia="en-US"/>
        </w:rPr>
      </w:pPr>
    </w:p>
    <w:p w14:paraId="41B6B8C9" w14:textId="2F666332" w:rsidR="00791515" w:rsidRDefault="00791515" w:rsidP="00791515">
      <w:pPr>
        <w:pStyle w:val="ListParagraph"/>
        <w:numPr>
          <w:ilvl w:val="0"/>
          <w:numId w:val="5"/>
        </w:numPr>
        <w:ind w:left="720"/>
        <w:rPr>
          <w:noProof/>
          <w:lang w:eastAsia="en-US"/>
        </w:rPr>
      </w:pPr>
      <w:r>
        <w:rPr>
          <w:noProof/>
          <w:lang w:eastAsia="en-US"/>
        </w:rPr>
        <w:t>Add</w:t>
      </w:r>
      <w:r w:rsidR="00301E47">
        <w:rPr>
          <w:noProof/>
          <w:lang w:eastAsia="en-US"/>
        </w:rPr>
        <w:t>/Edit</w:t>
      </w:r>
      <w:r>
        <w:rPr>
          <w:noProof/>
          <w:lang w:eastAsia="en-US"/>
        </w:rPr>
        <w:t xml:space="preserve"> Employee</w:t>
      </w:r>
    </w:p>
    <w:p w14:paraId="24751FD3" w14:textId="51DF15BD" w:rsidR="00791515" w:rsidRDefault="00D75776" w:rsidP="00791515">
      <w:pPr>
        <w:rPr>
          <w:noProof/>
          <w:lang w:eastAsia="en-US"/>
        </w:rPr>
      </w:pPr>
      <w:r>
        <w:rPr>
          <w:noProof/>
          <w:lang w:eastAsia="en-US"/>
        </w:rPr>
        <w:t>When a manager adds an employee they are able to enter the employee username, password, first/last name, and address. After doing this they will be put into the database and able to take lessons.</w:t>
      </w:r>
      <w:r>
        <w:rPr>
          <w:noProof/>
          <w:lang w:eastAsia="en-US"/>
        </w:rPr>
        <w:drawing>
          <wp:inline distT="0" distB="0" distL="0" distR="0" wp14:anchorId="061B90A5" wp14:editId="64A8C62C">
            <wp:extent cx="4233797" cy="3302000"/>
            <wp:effectExtent l="0" t="0" r="8255" b="0"/>
            <wp:docPr id="95" name="Picture 95" descr="Macintosh HD:Users:brennanmcpherson:Downloads:mannew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ennanmcpherson:Downloads:mannewe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3986" cy="3302147"/>
                    </a:xfrm>
                    <a:prstGeom prst="rect">
                      <a:avLst/>
                    </a:prstGeom>
                    <a:noFill/>
                    <a:ln>
                      <a:noFill/>
                    </a:ln>
                  </pic:spPr>
                </pic:pic>
              </a:graphicData>
            </a:graphic>
          </wp:inline>
        </w:drawing>
      </w:r>
    </w:p>
    <w:p w14:paraId="0DE5951A" w14:textId="77777777" w:rsidR="00301E47" w:rsidRDefault="00301E47" w:rsidP="00791515">
      <w:pPr>
        <w:rPr>
          <w:noProof/>
          <w:lang w:eastAsia="en-US"/>
        </w:rPr>
      </w:pPr>
    </w:p>
    <w:p w14:paraId="58A60447" w14:textId="77777777" w:rsidR="00895ECC" w:rsidRDefault="00301E47" w:rsidP="00791515">
      <w:pPr>
        <w:pStyle w:val="ListParagraph"/>
        <w:numPr>
          <w:ilvl w:val="0"/>
          <w:numId w:val="5"/>
        </w:numPr>
        <w:ind w:left="720"/>
        <w:rPr>
          <w:noProof/>
          <w:lang w:eastAsia="en-US"/>
        </w:rPr>
      </w:pPr>
      <w:r>
        <w:rPr>
          <w:noProof/>
          <w:lang w:eastAsia="en-US"/>
        </w:rPr>
        <w:lastRenderedPageBreak/>
        <w:t>Add/Edit Goals</w:t>
      </w:r>
    </w:p>
    <w:p w14:paraId="19DBC579" w14:textId="7C54D99A" w:rsidR="00791515" w:rsidRDefault="00895ECC" w:rsidP="00895ECC">
      <w:pPr>
        <w:rPr>
          <w:noProof/>
          <w:lang w:eastAsia="en-US"/>
        </w:rPr>
      </w:pPr>
      <w:r>
        <w:rPr>
          <w:noProof/>
          <w:lang w:eastAsia="en-US"/>
        </w:rPr>
        <w:t>When viewing the list of goals the manager has the option to view the goals, add a goal, or edit an existing goal.</w:t>
      </w:r>
      <w:r>
        <w:rPr>
          <w:noProof/>
          <w:lang w:eastAsia="en-US"/>
        </w:rPr>
        <w:drawing>
          <wp:inline distT="0" distB="0" distL="0" distR="0" wp14:anchorId="62C878D8" wp14:editId="0CA0A089">
            <wp:extent cx="4229100" cy="3298337"/>
            <wp:effectExtent l="0" t="0" r="0" b="3810"/>
            <wp:docPr id="108" name="Picture 108" descr="Macintosh HD:Users:brennanmcpherson:Downloads:man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brennanmcpherson:Downloads:mangoal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483" cy="3298636"/>
                    </a:xfrm>
                    <a:prstGeom prst="rect">
                      <a:avLst/>
                    </a:prstGeom>
                    <a:noFill/>
                    <a:ln>
                      <a:noFill/>
                    </a:ln>
                  </pic:spPr>
                </pic:pic>
              </a:graphicData>
            </a:graphic>
          </wp:inline>
        </w:drawing>
      </w:r>
    </w:p>
    <w:p w14:paraId="7CE568D5" w14:textId="77A2DC51" w:rsidR="00301E47" w:rsidRDefault="00301E47" w:rsidP="00301E47">
      <w:pPr>
        <w:rPr>
          <w:noProof/>
          <w:lang w:eastAsia="en-US"/>
        </w:rPr>
      </w:pPr>
      <w:r>
        <w:rPr>
          <w:noProof/>
          <w:lang w:eastAsia="en-US"/>
        </w:rPr>
        <w:t>As the manager, they have the permission to add or edit new goals for different lesson plans. When adding/editing the goals the manager has the ability to give the goal a name, specify which type of goal it is, what simulator variable it corresponds to, entering the value (changes the difficulty of the variable), give a breif description, and a full text explaination of what the goal is and how it will help in the training. The manager can use this screen to add a new goal or edit the information on already existing goals.</w:t>
      </w:r>
      <w:r>
        <w:rPr>
          <w:noProof/>
          <w:lang w:eastAsia="en-US"/>
        </w:rPr>
        <w:drawing>
          <wp:inline distT="0" distB="0" distL="0" distR="0" wp14:anchorId="2C47B2E5" wp14:editId="664CA865">
            <wp:extent cx="4229100" cy="3298337"/>
            <wp:effectExtent l="0" t="0" r="0" b="3810"/>
            <wp:docPr id="96" name="Picture 96" descr="Macintosh HD:Users:brennanmcpherson:Downloads:mannewg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ennanmcpherson:Downloads:mannewgo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07F3B04A" w14:textId="40522A62" w:rsidR="00301E47" w:rsidRDefault="00301E47" w:rsidP="00301E47">
      <w:pPr>
        <w:pStyle w:val="ListParagraph"/>
        <w:numPr>
          <w:ilvl w:val="0"/>
          <w:numId w:val="5"/>
        </w:numPr>
        <w:ind w:left="720"/>
        <w:rPr>
          <w:noProof/>
          <w:lang w:eastAsia="en-US"/>
        </w:rPr>
      </w:pPr>
      <w:r>
        <w:rPr>
          <w:noProof/>
          <w:lang w:eastAsia="en-US"/>
        </w:rPr>
        <w:t>Add/Edit Lessons</w:t>
      </w:r>
    </w:p>
    <w:p w14:paraId="5C851BF1" w14:textId="77777777" w:rsidR="00895ECC" w:rsidRDefault="00895ECC" w:rsidP="00301E47">
      <w:pPr>
        <w:rPr>
          <w:noProof/>
          <w:lang w:eastAsia="en-US"/>
        </w:rPr>
      </w:pPr>
    </w:p>
    <w:p w14:paraId="798DCB2F" w14:textId="2F7C54DC" w:rsidR="00895ECC" w:rsidRDefault="00895ECC" w:rsidP="00301E47">
      <w:pPr>
        <w:rPr>
          <w:noProof/>
          <w:lang w:eastAsia="en-US"/>
        </w:rPr>
      </w:pPr>
      <w:r>
        <w:rPr>
          <w:noProof/>
          <w:lang w:eastAsia="en-US"/>
        </w:rPr>
        <w:t>When viewing the list of lessons the manager has the option to view the lessons, add a lesson, or edit an existing lesson.</w:t>
      </w:r>
      <w:r>
        <w:rPr>
          <w:noProof/>
          <w:lang w:eastAsia="en-US"/>
        </w:rPr>
        <w:drawing>
          <wp:inline distT="0" distB="0" distL="0" distR="0" wp14:anchorId="7CF05D6D" wp14:editId="3CC22222">
            <wp:extent cx="4229100" cy="3298337"/>
            <wp:effectExtent l="0" t="0" r="0" b="3810"/>
            <wp:docPr id="115" name="Picture 115" descr="Macintosh HD:Users:brennanmcpherson:Downloads:manselect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rennanmcpherson:Downloads:manselectl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0A88134F" w14:textId="77777777" w:rsidR="00895ECC" w:rsidRDefault="00301E47" w:rsidP="00301E47">
      <w:pPr>
        <w:rPr>
          <w:noProof/>
          <w:lang w:eastAsia="en-US"/>
        </w:rPr>
      </w:pPr>
      <w:r>
        <w:rPr>
          <w:noProof/>
          <w:lang w:eastAsia="en-US"/>
        </w:rPr>
        <w:t xml:space="preserve">On the add/edit lesson page, the manager has the abillity to give a lesson a name, choose the 3 goals the lesson will consist of, and get a preview of what the lesson will be. When editing the manager can change the chosen goals or the name. </w:t>
      </w:r>
    </w:p>
    <w:p w14:paraId="3F33C67B" w14:textId="21597EE4" w:rsidR="00301E47" w:rsidRDefault="00895ECC" w:rsidP="00301E47">
      <w:pPr>
        <w:rPr>
          <w:noProof/>
          <w:lang w:eastAsia="en-US"/>
        </w:rPr>
      </w:pPr>
      <w:r>
        <w:rPr>
          <w:noProof/>
          <w:lang w:eastAsia="en-US"/>
        </w:rPr>
        <w:drawing>
          <wp:inline distT="0" distB="0" distL="0" distR="0" wp14:anchorId="72CA24A9" wp14:editId="6F53E710">
            <wp:extent cx="4229100" cy="3298337"/>
            <wp:effectExtent l="0" t="0" r="0" b="3810"/>
            <wp:docPr id="106" name="Picture 106" descr="Macintosh HD:Users:brennanmcpherson:Downloads:mannewle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rennanmcpherson:Downloads:mannewless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3B600A69" w14:textId="7F5018C7" w:rsidR="00895ECC" w:rsidRDefault="00895ECC" w:rsidP="00301E47">
      <w:pPr>
        <w:rPr>
          <w:noProof/>
          <w:lang w:eastAsia="en-US"/>
        </w:rPr>
      </w:pPr>
      <w:r>
        <w:rPr>
          <w:noProof/>
          <w:lang w:eastAsia="en-US"/>
        </w:rPr>
        <w:lastRenderedPageBreak/>
        <w:t xml:space="preserve">When previewing the lesson, the descriptions of each chosen goal are combined to give a quick lesson plan </w:t>
      </w:r>
      <w:r>
        <w:rPr>
          <w:noProof/>
          <w:lang w:eastAsia="en-US"/>
        </w:rPr>
        <w:drawing>
          <wp:inline distT="0" distB="0" distL="0" distR="0" wp14:anchorId="3ED39596" wp14:editId="3FAC7399">
            <wp:extent cx="4229100" cy="3298337"/>
            <wp:effectExtent l="0" t="0" r="0" b="3810"/>
            <wp:docPr id="107" name="Picture 107" descr="Macintosh HD:Users:brennanmcpherson:Downloads:man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brennanmcpherson:Downloads:manpre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39AB81EC" w14:textId="77777777" w:rsidR="00985B0E" w:rsidRDefault="00985B0E" w:rsidP="00301E47">
      <w:pPr>
        <w:rPr>
          <w:noProof/>
          <w:lang w:eastAsia="en-US"/>
        </w:rPr>
      </w:pPr>
    </w:p>
    <w:p w14:paraId="03A4073D" w14:textId="77777777" w:rsidR="00985B0E" w:rsidRDefault="00985B0E" w:rsidP="00301E47">
      <w:pPr>
        <w:rPr>
          <w:noProof/>
          <w:lang w:eastAsia="en-US"/>
        </w:rPr>
      </w:pPr>
    </w:p>
    <w:p w14:paraId="46B67418" w14:textId="77777777" w:rsidR="00985B0E" w:rsidRDefault="00985B0E" w:rsidP="00301E47">
      <w:pPr>
        <w:rPr>
          <w:noProof/>
          <w:lang w:eastAsia="en-US"/>
        </w:rPr>
      </w:pPr>
    </w:p>
    <w:p w14:paraId="60909AC1" w14:textId="77777777" w:rsidR="00985B0E" w:rsidRDefault="00985B0E" w:rsidP="00301E47">
      <w:pPr>
        <w:rPr>
          <w:noProof/>
          <w:lang w:eastAsia="en-US"/>
        </w:rPr>
      </w:pPr>
    </w:p>
    <w:p w14:paraId="268DB661" w14:textId="77777777" w:rsidR="00985B0E" w:rsidRDefault="00985B0E" w:rsidP="00301E47">
      <w:pPr>
        <w:rPr>
          <w:noProof/>
          <w:lang w:eastAsia="en-US"/>
        </w:rPr>
      </w:pPr>
    </w:p>
    <w:p w14:paraId="259A8008" w14:textId="77777777" w:rsidR="00985B0E" w:rsidRDefault="00985B0E" w:rsidP="00301E47">
      <w:pPr>
        <w:rPr>
          <w:noProof/>
          <w:lang w:eastAsia="en-US"/>
        </w:rPr>
      </w:pPr>
    </w:p>
    <w:p w14:paraId="332E6FC0" w14:textId="77777777" w:rsidR="00985B0E" w:rsidRDefault="00985B0E" w:rsidP="00301E47">
      <w:pPr>
        <w:rPr>
          <w:noProof/>
          <w:lang w:eastAsia="en-US"/>
        </w:rPr>
      </w:pPr>
    </w:p>
    <w:p w14:paraId="1781DF1C" w14:textId="77777777" w:rsidR="00985B0E" w:rsidRDefault="00985B0E" w:rsidP="00301E47">
      <w:pPr>
        <w:rPr>
          <w:noProof/>
          <w:lang w:eastAsia="en-US"/>
        </w:rPr>
      </w:pPr>
    </w:p>
    <w:p w14:paraId="6C58FE26" w14:textId="77777777" w:rsidR="00985B0E" w:rsidRDefault="00985B0E" w:rsidP="00301E47">
      <w:pPr>
        <w:rPr>
          <w:noProof/>
          <w:lang w:eastAsia="en-US"/>
        </w:rPr>
      </w:pPr>
    </w:p>
    <w:p w14:paraId="2D1AF4DD" w14:textId="77777777" w:rsidR="00985B0E" w:rsidRDefault="00985B0E" w:rsidP="00301E47">
      <w:pPr>
        <w:rPr>
          <w:noProof/>
          <w:lang w:eastAsia="en-US"/>
        </w:rPr>
      </w:pPr>
    </w:p>
    <w:p w14:paraId="7E307BE7" w14:textId="77777777" w:rsidR="00985B0E" w:rsidRDefault="00985B0E" w:rsidP="00301E47">
      <w:pPr>
        <w:rPr>
          <w:noProof/>
          <w:lang w:eastAsia="en-US"/>
        </w:rPr>
      </w:pPr>
    </w:p>
    <w:p w14:paraId="250E40E9" w14:textId="77777777" w:rsidR="00985B0E" w:rsidRDefault="00985B0E" w:rsidP="00301E47">
      <w:pPr>
        <w:rPr>
          <w:noProof/>
          <w:lang w:eastAsia="en-US"/>
        </w:rPr>
      </w:pPr>
    </w:p>
    <w:p w14:paraId="2EDCE504" w14:textId="77777777" w:rsidR="00985B0E" w:rsidRDefault="00985B0E" w:rsidP="00301E47">
      <w:pPr>
        <w:rPr>
          <w:noProof/>
          <w:lang w:eastAsia="en-US"/>
        </w:rPr>
      </w:pPr>
    </w:p>
    <w:p w14:paraId="04FF9CF0" w14:textId="598BCA05" w:rsidR="00985B0E" w:rsidRDefault="00985B0E" w:rsidP="00985B0E">
      <w:pPr>
        <w:pStyle w:val="Heading1"/>
      </w:pPr>
      <w:r>
        <w:lastRenderedPageBreak/>
        <w:t>Auditor Use</w:t>
      </w:r>
    </w:p>
    <w:p w14:paraId="1421C694" w14:textId="77777777" w:rsidR="00985B0E" w:rsidRDefault="00985B0E" w:rsidP="00985B0E"/>
    <w:p w14:paraId="6DB7F9EB" w14:textId="77777777" w:rsidR="00985B0E" w:rsidRDefault="00985B0E" w:rsidP="00985B0E">
      <w:pPr>
        <w:pStyle w:val="ListParagraph"/>
        <w:numPr>
          <w:ilvl w:val="0"/>
          <w:numId w:val="9"/>
        </w:numPr>
      </w:pPr>
      <w:r>
        <w:t>Logging in</w:t>
      </w:r>
    </w:p>
    <w:p w14:paraId="4D2A2AD4" w14:textId="72382EFB" w:rsidR="00985B0E" w:rsidRDefault="00985B0E" w:rsidP="00985B0E">
      <w:pPr>
        <w:ind w:left="360"/>
        <w:rPr>
          <w:noProof/>
          <w:lang w:eastAsia="en-US"/>
        </w:rPr>
      </w:pPr>
      <w:r>
        <w:rPr>
          <w:noProof/>
          <w:lang w:eastAsia="en-US"/>
        </w:rPr>
        <w:t>Exactly like the other users the auditor will first arrive to the log in screen , where they must type in their username and password.</w:t>
      </w:r>
    </w:p>
    <w:p w14:paraId="6ECBDC20" w14:textId="45FBB09F" w:rsidR="00985B0E" w:rsidRDefault="00985B0E" w:rsidP="00985B0E">
      <w:pPr>
        <w:ind w:left="360"/>
      </w:pPr>
      <w:r>
        <w:rPr>
          <w:noProof/>
          <w:lang w:eastAsia="en-US"/>
        </w:rPr>
        <w:drawing>
          <wp:inline distT="0" distB="0" distL="0" distR="0" wp14:anchorId="530380B3" wp14:editId="40157814">
            <wp:extent cx="4229100" cy="3298337"/>
            <wp:effectExtent l="0" t="0" r="0" b="3810"/>
            <wp:docPr id="120" name="Picture 120" descr="Macintosh HD:Users:brennanmcpherson:Downloads:au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brennanmcpherson:Downloads:aud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706F3C75" w14:textId="5D29A052" w:rsidR="00985B0E" w:rsidRDefault="00985B0E" w:rsidP="00985B0E">
      <w:pPr>
        <w:pStyle w:val="ListParagraph"/>
        <w:numPr>
          <w:ilvl w:val="0"/>
          <w:numId w:val="9"/>
        </w:numPr>
      </w:pPr>
      <w:r>
        <w:t>Home Screen</w:t>
      </w:r>
    </w:p>
    <w:p w14:paraId="7AEE5921" w14:textId="1E205954" w:rsidR="00985B0E" w:rsidRDefault="00985B0E" w:rsidP="00985B0E">
      <w:pPr>
        <w:ind w:left="360"/>
      </w:pPr>
      <w:r>
        <w:t>On the auditor’s home page they have less permissions than the other users. They are able to view all employee’s, view employee reports, and view employee logs.</w:t>
      </w:r>
    </w:p>
    <w:p w14:paraId="766F3648" w14:textId="0A157C53" w:rsidR="00985B0E" w:rsidRDefault="00985B0E" w:rsidP="00985B0E">
      <w:r>
        <w:rPr>
          <w:noProof/>
          <w:lang w:eastAsia="en-US"/>
        </w:rPr>
        <w:lastRenderedPageBreak/>
        <w:drawing>
          <wp:inline distT="0" distB="0" distL="0" distR="0" wp14:anchorId="48C51DA1" wp14:editId="541B5480">
            <wp:extent cx="4229100" cy="3298337"/>
            <wp:effectExtent l="0" t="0" r="0" b="3810"/>
            <wp:docPr id="121" name="Picture 121" descr="Macintosh HD:Users:brennanmcpherson:Downloads:au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brennanmcpherson:Downloads:audho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1DC8B8F4" w14:textId="77777777" w:rsidR="00985B0E" w:rsidRPr="00985B0E" w:rsidRDefault="00985B0E" w:rsidP="00985B0E">
      <w:pPr>
        <w:pStyle w:val="ListParagraph"/>
        <w:ind w:left="1080"/>
      </w:pPr>
    </w:p>
    <w:p w14:paraId="3E0CD0FD" w14:textId="77777777" w:rsidR="00985B0E" w:rsidRDefault="00985B0E" w:rsidP="00985B0E">
      <w:pPr>
        <w:pStyle w:val="ListParagraph"/>
        <w:numPr>
          <w:ilvl w:val="0"/>
          <w:numId w:val="9"/>
        </w:numPr>
        <w:rPr>
          <w:noProof/>
          <w:lang w:eastAsia="en-US"/>
        </w:rPr>
      </w:pPr>
      <w:r>
        <w:rPr>
          <w:noProof/>
          <w:lang w:eastAsia="en-US"/>
        </w:rPr>
        <w:t>Viewing Employee Report</w:t>
      </w:r>
    </w:p>
    <w:p w14:paraId="0CBA47B0" w14:textId="591EE736" w:rsidR="00985B0E" w:rsidRDefault="00985B0E" w:rsidP="00985B0E">
      <w:pPr>
        <w:rPr>
          <w:noProof/>
          <w:lang w:eastAsia="en-US"/>
        </w:rPr>
      </w:pPr>
      <w:r>
        <w:rPr>
          <w:noProof/>
          <w:lang w:eastAsia="en-US"/>
        </w:rPr>
        <w:t xml:space="preserve">To view an employee’s report, the manager must select the specific employee they wish to view the report for then click the view report button. Once clicked, this page will come up where the manager can see the lesson ID (which specifies which lesson the employee took), their score, and the start/stop time. </w:t>
      </w:r>
      <w:r w:rsidR="000F27D9">
        <w:rPr>
          <w:noProof/>
          <w:lang w:eastAsia="en-US"/>
        </w:rPr>
        <w:drawing>
          <wp:inline distT="0" distB="0" distL="0" distR="0" wp14:anchorId="2FA10CE0" wp14:editId="67734DE4">
            <wp:extent cx="4229100" cy="3298337"/>
            <wp:effectExtent l="0" t="0" r="0" b="3810"/>
            <wp:docPr id="123" name="Picture 123" descr="Macintosh HD:Users:brennanmcpherson:Downloads:audview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brennanmcpherson:Downloads:audviewlog-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p>
    <w:p w14:paraId="615CF33E" w14:textId="77777777" w:rsidR="00985B0E" w:rsidRDefault="00985B0E" w:rsidP="00985B0E">
      <w:pPr>
        <w:pStyle w:val="ListParagraph"/>
        <w:numPr>
          <w:ilvl w:val="0"/>
          <w:numId w:val="9"/>
        </w:numPr>
        <w:rPr>
          <w:noProof/>
          <w:lang w:eastAsia="en-US"/>
        </w:rPr>
      </w:pPr>
      <w:r>
        <w:rPr>
          <w:noProof/>
          <w:lang w:eastAsia="en-US"/>
        </w:rPr>
        <w:t>View Employee’s Log</w:t>
      </w:r>
    </w:p>
    <w:p w14:paraId="45EC763A" w14:textId="5C0FD45D" w:rsidR="00985B0E" w:rsidRDefault="00985B0E" w:rsidP="00985B0E">
      <w:pPr>
        <w:rPr>
          <w:noProof/>
          <w:lang w:eastAsia="en-US"/>
        </w:rPr>
      </w:pPr>
      <w:r>
        <w:rPr>
          <w:noProof/>
          <w:lang w:eastAsia="en-US"/>
        </w:rPr>
        <w:lastRenderedPageBreak/>
        <w:t>Another feature the manager can use is the view log button. Select an employee and click the view log to view the page below. The log records every action taken by the empl</w:t>
      </w:r>
      <w:r w:rsidR="000F27D9">
        <w:rPr>
          <w:noProof/>
          <w:lang w:eastAsia="en-US"/>
        </w:rPr>
        <w:t>oyee and the time stamp. The ti</w:t>
      </w:r>
      <w:r>
        <w:rPr>
          <w:noProof/>
          <w:lang w:eastAsia="en-US"/>
        </w:rPr>
        <w:t>me is tracked so the manager knows how long the employee spent in the simulator.</w:t>
      </w:r>
    </w:p>
    <w:p w14:paraId="5D3464D3" w14:textId="375986DD" w:rsidR="00985B0E" w:rsidRDefault="000F27D9" w:rsidP="00301E47">
      <w:pPr>
        <w:rPr>
          <w:noProof/>
          <w:lang w:eastAsia="en-US"/>
        </w:rPr>
      </w:pPr>
      <w:r>
        <w:rPr>
          <w:noProof/>
          <w:lang w:eastAsia="en-US"/>
        </w:rPr>
        <w:drawing>
          <wp:inline distT="0" distB="0" distL="0" distR="0" wp14:anchorId="24EB4741" wp14:editId="1339EFC2">
            <wp:extent cx="4229100" cy="3298337"/>
            <wp:effectExtent l="0" t="0" r="0" b="3810"/>
            <wp:docPr id="122" name="Picture 122" descr="Macintosh HD:Users:brennanmcpherson:Downloads:audview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brennanmcpherson:Downloads:audviewlo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3298337"/>
                    </a:xfrm>
                    <a:prstGeom prst="rect">
                      <a:avLst/>
                    </a:prstGeom>
                    <a:noFill/>
                    <a:ln>
                      <a:noFill/>
                    </a:ln>
                  </pic:spPr>
                </pic:pic>
              </a:graphicData>
            </a:graphic>
          </wp:inline>
        </w:drawing>
      </w:r>
      <w:bookmarkStart w:id="0" w:name="_GoBack"/>
      <w:bookmarkEnd w:id="0"/>
    </w:p>
    <w:sectPr w:rsidR="00985B0E">
      <w:footerReference w:type="default" r:id="rId2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9A206" w14:textId="77777777" w:rsidR="00985B0E" w:rsidRDefault="00985B0E">
      <w:pPr>
        <w:spacing w:after="0" w:line="240" w:lineRule="auto"/>
      </w:pPr>
      <w:r>
        <w:separator/>
      </w:r>
    </w:p>
  </w:endnote>
  <w:endnote w:type="continuationSeparator" w:id="0">
    <w:p w14:paraId="4D9FA5A1" w14:textId="77777777" w:rsidR="00985B0E" w:rsidRDefault="0098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D702A" w14:textId="17DB3C57" w:rsidR="00985B0E" w:rsidRDefault="00985B0E">
    <w:pPr>
      <w:pStyle w:val="Footer"/>
    </w:pPr>
    <w:sdt>
      <w:sdtPr>
        <w:alias w:val="Title"/>
        <w:tag w:val=""/>
        <w:id w:val="280004402"/>
        <w:placeholder>
          <w:docPart w:val="9AE26BADE1B84F24B4BDA72D2C02F229"/>
        </w:placeholder>
        <w:dataBinding w:prefixMappings="xmlns:ns0='http://purl.org/dc/elements/1.1/' xmlns:ns1='http://schemas.openxmlformats.org/package/2006/metadata/core-properties' " w:xpath="/ns1:coreProperties[1]/ns0:title[1]" w:storeItemID="{6C3C8BC8-F283-45AE-878A-BAB7291924A1}"/>
        <w:text/>
      </w:sdtPr>
      <w:sdtContent>
        <w:r>
          <w:t>#JuanSolutions LCMS</w:t>
        </w:r>
      </w:sdtContent>
    </w:sdt>
    <w:r>
      <w:t xml:space="preserve"> – May 14, 2015</w:t>
    </w:r>
    <w:r>
      <w:ptab w:relativeTo="margin" w:alignment="right" w:leader="none"/>
    </w:r>
    <w:r>
      <w:fldChar w:fldCharType="begin"/>
    </w:r>
    <w:r>
      <w:instrText xml:space="preserve"> PAGE   \* MERGEFORMAT </w:instrText>
    </w:r>
    <w:r>
      <w:fldChar w:fldCharType="separate"/>
    </w:r>
    <w:r w:rsidR="00F24A65">
      <w:rPr>
        <w:noProof/>
      </w:rPr>
      <w:t>14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22F8B" w14:textId="77777777" w:rsidR="00985B0E" w:rsidRDefault="00985B0E">
      <w:pPr>
        <w:spacing w:after="0" w:line="240" w:lineRule="auto"/>
      </w:pPr>
      <w:r>
        <w:separator/>
      </w:r>
    </w:p>
  </w:footnote>
  <w:footnote w:type="continuationSeparator" w:id="0">
    <w:p w14:paraId="1E27B0B2" w14:textId="77777777" w:rsidR="00985B0E" w:rsidRDefault="00985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35F"/>
    <w:multiLevelType w:val="multilevel"/>
    <w:tmpl w:val="06508F40"/>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5466E"/>
    <w:multiLevelType w:val="hybridMultilevel"/>
    <w:tmpl w:val="66A09810"/>
    <w:lvl w:ilvl="0" w:tplc="E4E4A7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37609"/>
    <w:multiLevelType w:val="hybridMultilevel"/>
    <w:tmpl w:val="34C26416"/>
    <w:lvl w:ilvl="0" w:tplc="E24C3B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B45DB"/>
    <w:multiLevelType w:val="multilevel"/>
    <w:tmpl w:val="06508F40"/>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D0427FB"/>
    <w:multiLevelType w:val="hybridMultilevel"/>
    <w:tmpl w:val="06508F40"/>
    <w:lvl w:ilvl="0" w:tplc="E4E4A77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864416"/>
    <w:multiLevelType w:val="multilevel"/>
    <w:tmpl w:val="CD105A2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74D1B6D"/>
    <w:multiLevelType w:val="hybridMultilevel"/>
    <w:tmpl w:val="CD105A2E"/>
    <w:lvl w:ilvl="0" w:tplc="E4E4A7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7"/>
  </w:num>
  <w:num w:numId="6">
    <w:abstractNumId w:val="0"/>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87"/>
    <w:rsid w:val="00082711"/>
    <w:rsid w:val="000F27D9"/>
    <w:rsid w:val="00121997"/>
    <w:rsid w:val="00190EF8"/>
    <w:rsid w:val="002811F9"/>
    <w:rsid w:val="002819FD"/>
    <w:rsid w:val="002A2538"/>
    <w:rsid w:val="00301E47"/>
    <w:rsid w:val="00357887"/>
    <w:rsid w:val="00411EC0"/>
    <w:rsid w:val="00644D5C"/>
    <w:rsid w:val="007876F0"/>
    <w:rsid w:val="00791515"/>
    <w:rsid w:val="0080602D"/>
    <w:rsid w:val="00831E1B"/>
    <w:rsid w:val="00844A60"/>
    <w:rsid w:val="00895ECC"/>
    <w:rsid w:val="00985B0E"/>
    <w:rsid w:val="009F4647"/>
    <w:rsid w:val="00B71926"/>
    <w:rsid w:val="00D75776"/>
    <w:rsid w:val="00F115CF"/>
    <w:rsid w:val="00F24A65"/>
    <w:rsid w:val="00F61266"/>
    <w:rsid w:val="37D6D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09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9F46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647"/>
    <w:rPr>
      <w:rFonts w:ascii="Lucida Grande" w:hAnsi="Lucida Grande"/>
      <w:sz w:val="18"/>
      <w:szCs w:val="18"/>
    </w:rPr>
  </w:style>
  <w:style w:type="paragraph" w:styleId="ListParagraph">
    <w:name w:val="List Paragraph"/>
    <w:basedOn w:val="Normal"/>
    <w:uiPriority w:val="34"/>
    <w:unhideWhenUsed/>
    <w:qFormat/>
    <w:rsid w:val="00644D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9F46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647"/>
    <w:rPr>
      <w:rFonts w:ascii="Lucida Grande" w:hAnsi="Lucida Grande"/>
      <w:sz w:val="18"/>
      <w:szCs w:val="18"/>
    </w:rPr>
  </w:style>
  <w:style w:type="paragraph" w:styleId="ListParagraph">
    <w:name w:val="List Paragraph"/>
    <w:basedOn w:val="Normal"/>
    <w:uiPriority w:val="34"/>
    <w:unhideWhenUsed/>
    <w:qFormat/>
    <w:rsid w:val="00644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ardwheeler\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0F66802B31468CB97FA3800F39EF84"/>
        <w:category>
          <w:name w:val="General"/>
          <w:gallery w:val="placeholder"/>
        </w:category>
        <w:types>
          <w:type w:val="bbPlcHdr"/>
        </w:types>
        <w:behaviors>
          <w:behavior w:val="content"/>
        </w:behaviors>
        <w:guid w:val="{9587A302-9444-4E44-BEEF-8D3DE8B30BDD}"/>
      </w:docPartPr>
      <w:docPartBody>
        <w:p w:rsidR="002107ED" w:rsidRDefault="002107ED">
          <w:pPr>
            <w:pStyle w:val="380F66802B31468CB97FA3800F39EF84"/>
          </w:pPr>
          <w:r>
            <w:t>[Street Address]</w:t>
          </w:r>
          <w:r>
            <w:br/>
            <w:t>[City, ST ZIP Code]</w:t>
          </w:r>
        </w:p>
      </w:docPartBody>
    </w:docPart>
    <w:docPart>
      <w:docPartPr>
        <w:name w:val="9AE26BADE1B84F24B4BDA72D2C02F229"/>
        <w:category>
          <w:name w:val="General"/>
          <w:gallery w:val="placeholder"/>
        </w:category>
        <w:types>
          <w:type w:val="bbPlcHdr"/>
        </w:types>
        <w:behaviors>
          <w:behavior w:val="content"/>
        </w:behaviors>
        <w:guid w:val="{F70B5C6B-7F47-4863-9B1C-5D801BDA20C9}"/>
      </w:docPartPr>
      <w:docPartBody>
        <w:p w:rsidR="002107ED" w:rsidRDefault="002107ED">
          <w:pPr>
            <w:pStyle w:val="9AE26BADE1B84F24B4BDA72D2C02F229"/>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ED"/>
    <w:rsid w:val="00210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2B1179686B438991E65BFA4E1E21B6">
    <w:name w:val="F92B1179686B438991E65BFA4E1E21B6"/>
  </w:style>
  <w:style w:type="paragraph" w:customStyle="1" w:styleId="2C7AFBEC59E04BB5A102DA7266B10E38">
    <w:name w:val="2C7AFBEC59E04BB5A102DA7266B10E38"/>
  </w:style>
  <w:style w:type="paragraph" w:customStyle="1" w:styleId="ED32308BDC48428E9547916F35DB9219">
    <w:name w:val="ED32308BDC48428E9547916F35DB9219"/>
  </w:style>
  <w:style w:type="paragraph" w:customStyle="1" w:styleId="380F66802B31468CB97FA3800F39EF84">
    <w:name w:val="380F66802B31468CB97FA3800F39EF84"/>
  </w:style>
  <w:style w:type="paragraph" w:customStyle="1" w:styleId="774C94EAB727422E952FB41A947E7263">
    <w:name w:val="774C94EAB727422E952FB41A947E7263"/>
  </w:style>
  <w:style w:type="paragraph" w:customStyle="1" w:styleId="515BC438AD2642B7A50A7CF5933AD9B9">
    <w:name w:val="515BC438AD2642B7A50A7CF5933AD9B9"/>
  </w:style>
  <w:style w:type="paragraph" w:customStyle="1" w:styleId="B32709779ED7413B96F565D30ADDBD2C">
    <w:name w:val="B32709779ED7413B96F565D30ADDBD2C"/>
  </w:style>
  <w:style w:type="paragraph" w:customStyle="1" w:styleId="22E42408F950420CA5F481DF9EAADB28">
    <w:name w:val="22E42408F950420CA5F481DF9EAADB28"/>
  </w:style>
  <w:style w:type="paragraph" w:customStyle="1" w:styleId="9AE26BADE1B84F24B4BDA72D2C02F229">
    <w:name w:val="9AE26BADE1B84F24B4BDA72D2C02F229"/>
  </w:style>
  <w:style w:type="paragraph" w:customStyle="1" w:styleId="863D6FA93A324E3F8AF9DCEC34C5B0B0">
    <w:name w:val="863D6FA93A324E3F8AF9DCEC34C5B0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2B1179686B438991E65BFA4E1E21B6">
    <w:name w:val="F92B1179686B438991E65BFA4E1E21B6"/>
  </w:style>
  <w:style w:type="paragraph" w:customStyle="1" w:styleId="2C7AFBEC59E04BB5A102DA7266B10E38">
    <w:name w:val="2C7AFBEC59E04BB5A102DA7266B10E38"/>
  </w:style>
  <w:style w:type="paragraph" w:customStyle="1" w:styleId="ED32308BDC48428E9547916F35DB9219">
    <w:name w:val="ED32308BDC48428E9547916F35DB9219"/>
  </w:style>
  <w:style w:type="paragraph" w:customStyle="1" w:styleId="380F66802B31468CB97FA3800F39EF84">
    <w:name w:val="380F66802B31468CB97FA3800F39EF84"/>
  </w:style>
  <w:style w:type="paragraph" w:customStyle="1" w:styleId="774C94EAB727422E952FB41A947E7263">
    <w:name w:val="774C94EAB727422E952FB41A947E7263"/>
  </w:style>
  <w:style w:type="paragraph" w:customStyle="1" w:styleId="515BC438AD2642B7A50A7CF5933AD9B9">
    <w:name w:val="515BC438AD2642B7A50A7CF5933AD9B9"/>
  </w:style>
  <w:style w:type="paragraph" w:customStyle="1" w:styleId="B32709779ED7413B96F565D30ADDBD2C">
    <w:name w:val="B32709779ED7413B96F565D30ADDBD2C"/>
  </w:style>
  <w:style w:type="paragraph" w:customStyle="1" w:styleId="22E42408F950420CA5F481DF9EAADB28">
    <w:name w:val="22E42408F950420CA5F481DF9EAADB28"/>
  </w:style>
  <w:style w:type="paragraph" w:customStyle="1" w:styleId="9AE26BADE1B84F24B4BDA72D2C02F229">
    <w:name w:val="9AE26BADE1B84F24B4BDA72D2C02F229"/>
  </w:style>
  <w:style w:type="paragraph" w:customStyle="1" w:styleId="863D6FA93A324E3F8AF9DCEC34C5B0B0">
    <w:name w:val="863D6FA93A324E3F8AF9DCEC34C5B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7800 York Rd,
Towson, MD, 21252</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26F5E9-8C9E-394E-B67E-2661D246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\Users\howardwheeler\AppData\Roaming\Microsoft\Templates\Business plan.dotx</Template>
  <TotalTime>1</TotalTime>
  <Pages>15</Pages>
  <Words>1099</Words>
  <Characters>6266</Characters>
  <Application>Microsoft Macintosh Word</Application>
  <DocSecurity>0</DocSecurity>
  <Lines>52</Lines>
  <Paragraphs>14</Paragraphs>
  <ScaleCrop>false</ScaleCrop>
  <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#JuanSolutions LCMS</dc:title>
  <dc:subject>Greg Friedman, Mark Holson, Brennan Mcpherson, Howard Wheeler</dc:subject>
  <dc:creator>Howard Wheeler</dc:creator>
  <cp:keywords/>
  <dc:description/>
  <cp:lastModifiedBy>Brennan Mcpherson</cp:lastModifiedBy>
  <cp:revision>2</cp:revision>
  <dcterms:created xsi:type="dcterms:W3CDTF">2015-05-14T22:37:00Z</dcterms:created>
  <dcterms:modified xsi:type="dcterms:W3CDTF">2015-05-14T22:37:00Z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